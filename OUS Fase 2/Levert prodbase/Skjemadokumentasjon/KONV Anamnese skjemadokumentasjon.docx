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7AC" w:rsidRDefault="000377AC" w:rsidP="000377AC">
      <w:bookmarkStart w:id="0" w:name="_Toc130090790"/>
      <w:bookmarkStart w:id="1" w:name="_Toc183235782"/>
    </w:p>
    <w:p w:rsidR="000377AC" w:rsidRPr="00DE29D7" w:rsidRDefault="007D0EE8" w:rsidP="000377AC">
      <w:pPr>
        <w:pStyle w:val="Overskrift1"/>
      </w:pPr>
      <w:r>
        <w:t xml:space="preserve">OUS </w:t>
      </w:r>
      <w:r w:rsidR="008E43FC">
        <w:t>KONV Anamnese v2</w:t>
      </w:r>
      <w:r w:rsidR="00CA6763">
        <w:t>, versjon 1.0.1</w:t>
      </w:r>
    </w:p>
    <w:bookmarkEnd w:id="0"/>
    <w:bookmarkEnd w:id="1"/>
    <w:p w:rsidR="000377AC" w:rsidRPr="00DE29D7" w:rsidRDefault="00602F12" w:rsidP="00DE29D7">
      <w:pPr>
        <w:pStyle w:val="Overskrift2"/>
      </w:pPr>
      <w:r>
        <w:t>Detaljer om skjema</w:t>
      </w:r>
      <w:r w:rsidR="00FB7091">
        <w:t xml:space="preserve"> (intern)</w:t>
      </w:r>
    </w:p>
    <w:p w:rsidR="000377AC" w:rsidRDefault="000377AC" w:rsidP="000377AC">
      <w:pPr>
        <w:rPr>
          <w:rFonts w:cs="Arial"/>
          <w:iCs/>
          <w:color w:val="0000FF"/>
        </w:rPr>
      </w:pP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00"/>
        <w:gridCol w:w="6179"/>
      </w:tblGrid>
      <w:tr w:rsidR="000377AC" w:rsidRPr="00654197" w:rsidTr="00890F4E">
        <w:trPr>
          <w:trHeight w:val="290"/>
          <w:jc w:val="center"/>
        </w:trPr>
        <w:tc>
          <w:tcPr>
            <w:tcW w:w="3500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>Hva</w:t>
            </w:r>
          </w:p>
        </w:tc>
        <w:tc>
          <w:tcPr>
            <w:tcW w:w="6179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0377AC" w:rsidRPr="00654197" w:rsidTr="00890F4E">
        <w:trPr>
          <w:trHeight w:val="280"/>
          <w:jc w:val="center"/>
        </w:trPr>
        <w:tc>
          <w:tcPr>
            <w:tcW w:w="3500" w:type="dxa"/>
            <w:shd w:val="clear" w:color="auto" w:fill="D4EBF2"/>
          </w:tcPr>
          <w:p w:rsidR="000377AC" w:rsidRPr="00675839" w:rsidRDefault="00602F1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Lagret</w:t>
            </w:r>
            <w:r w:rsidR="00890F4E">
              <w:rPr>
                <w:rFonts w:ascii="Calibri Light" w:eastAsia="Calibri Light" w:hAnsi="Calibri Light"/>
                <w:b/>
                <w:bCs/>
                <w:szCs w:val="22"/>
              </w:rPr>
              <w:t xml:space="preserve"> hvor</w:t>
            </w:r>
          </w:p>
        </w:tc>
        <w:tc>
          <w:tcPr>
            <w:tcW w:w="6179" w:type="dxa"/>
            <w:shd w:val="clear" w:color="auto" w:fill="D4EBF2"/>
          </w:tcPr>
          <w:p w:rsidR="000377AC" w:rsidRPr="00675839" w:rsidRDefault="00CA676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Vt-ala02/8</w:t>
            </w:r>
            <w:r w:rsidR="007253EF">
              <w:rPr>
                <w:rFonts w:ascii="Calibri Light" w:eastAsia="Calibri Light" w:hAnsi="Calibri Light"/>
                <w:szCs w:val="22"/>
              </w:rPr>
              <w:t>777</w:t>
            </w:r>
          </w:p>
        </w:tc>
      </w:tr>
      <w:tr w:rsidR="000377AC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Utarbeidet for </w:t>
            </w:r>
          </w:p>
        </w:tc>
        <w:tc>
          <w:tcPr>
            <w:tcW w:w="6179" w:type="dxa"/>
            <w:shd w:val="clear" w:color="auto" w:fill="auto"/>
          </w:tcPr>
          <w:p w:rsidR="000377AC" w:rsidRPr="00675839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spellStart"/>
            <w:r>
              <w:rPr>
                <w:rFonts w:ascii="Calibri Light" w:eastAsia="Calibri Light" w:hAnsi="Calibri Light"/>
                <w:szCs w:val="22"/>
              </w:rPr>
              <w:t>Olafiaklinikken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ved OUS</w:t>
            </w:r>
          </w:p>
        </w:tc>
      </w:tr>
      <w:tr w:rsidR="000377AC" w:rsidRPr="00654197" w:rsidTr="00890F4E">
        <w:trPr>
          <w:trHeight w:val="280"/>
          <w:jc w:val="center"/>
        </w:trPr>
        <w:tc>
          <w:tcPr>
            <w:tcW w:w="3500" w:type="dxa"/>
            <w:shd w:val="clear" w:color="auto" w:fill="D4EBF2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Pilotkunde</w:t>
            </w:r>
          </w:p>
        </w:tc>
        <w:tc>
          <w:tcPr>
            <w:tcW w:w="6179" w:type="dxa"/>
            <w:shd w:val="clear" w:color="auto" w:fill="D4EBF2"/>
          </w:tcPr>
          <w:p w:rsidR="00890F4E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&lt;Hvem skal/har pilotert skjema&gt;</w:t>
            </w:r>
          </w:p>
        </w:tc>
      </w:tr>
      <w:tr w:rsidR="000377AC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Skjema i bruk hos kunde</w:t>
            </w:r>
          </w:p>
        </w:tc>
        <w:tc>
          <w:tcPr>
            <w:tcW w:w="6179" w:type="dxa"/>
            <w:shd w:val="clear" w:color="auto" w:fill="auto"/>
          </w:tcPr>
          <w:p w:rsidR="000377AC" w:rsidRPr="00890F4E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 w:val="20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OUS</w:t>
            </w:r>
          </w:p>
        </w:tc>
      </w:tr>
      <w:tr w:rsidR="00890F4E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890F4E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Utviklet til Arena-versjon</w:t>
            </w:r>
          </w:p>
        </w:tc>
        <w:tc>
          <w:tcPr>
            <w:tcW w:w="6179" w:type="dxa"/>
            <w:shd w:val="clear" w:color="auto" w:fill="D4EBF2"/>
          </w:tcPr>
          <w:p w:rsidR="00890F4E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890F4E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890F4E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Påkrevd Arena-versjon</w:t>
            </w:r>
          </w:p>
        </w:tc>
        <w:tc>
          <w:tcPr>
            <w:tcW w:w="6179" w:type="dxa"/>
            <w:shd w:val="clear" w:color="auto" w:fill="auto"/>
          </w:tcPr>
          <w:p w:rsidR="00890F4E" w:rsidRDefault="0031487C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Kjente feil, forbedringspunkter</w:t>
            </w:r>
          </w:p>
        </w:tc>
        <w:tc>
          <w:tcPr>
            <w:tcW w:w="6179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Relaterte </w:t>
            </w:r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D:saker</w:t>
            </w:r>
            <w:proofErr w:type="gramEnd"/>
          </w:p>
        </w:tc>
        <w:tc>
          <w:tcPr>
            <w:tcW w:w="6179" w:type="dxa"/>
            <w:shd w:val="clear" w:color="auto" w:fill="auto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proofErr w:type="spellStart"/>
            <w:r>
              <w:rPr>
                <w:rFonts w:ascii="Calibri Light" w:eastAsia="Calibri Light" w:hAnsi="Calibri Light"/>
                <w:b/>
                <w:bCs/>
                <w:szCs w:val="22"/>
              </w:rPr>
              <w:t>Review</w:t>
            </w:r>
            <w:proofErr w:type="spellEnd"/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 utført av</w:t>
            </w:r>
          </w:p>
        </w:tc>
        <w:tc>
          <w:tcPr>
            <w:tcW w:w="6179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 xml:space="preserve">&lt;Hvem har utført </w:t>
            </w:r>
            <w:proofErr w:type="spellStart"/>
            <w:r>
              <w:rPr>
                <w:rFonts w:ascii="Calibri Light" w:eastAsia="Calibri Light" w:hAnsi="Calibri Light"/>
                <w:szCs w:val="22"/>
              </w:rPr>
              <w:t>review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på skjema&gt;</w:t>
            </w:r>
          </w:p>
        </w:tc>
      </w:tr>
    </w:tbl>
    <w:p w:rsidR="000377AC" w:rsidRDefault="000377AC" w:rsidP="000377AC">
      <w:pPr>
        <w:rPr>
          <w:rFonts w:cs="Arial"/>
          <w:iCs/>
          <w:color w:val="0000FF"/>
        </w:rPr>
      </w:pPr>
    </w:p>
    <w:p w:rsidR="00FB7091" w:rsidRDefault="00FB7091" w:rsidP="00FB7091">
      <w:pPr>
        <w:pStyle w:val="Overskrift1"/>
      </w:pPr>
      <w:r>
        <w:t xml:space="preserve">Brukerdokumentasjon </w:t>
      </w:r>
      <w:r w:rsidR="00CA4922">
        <w:t>(ekstern)</w:t>
      </w:r>
    </w:p>
    <w:p w:rsidR="00FB7091" w:rsidRDefault="00FB7091" w:rsidP="00FB7091">
      <w:pPr>
        <w:pStyle w:val="Overskrift2"/>
      </w:pPr>
      <w:r>
        <w:t>Bruksområde</w:t>
      </w:r>
    </w:p>
    <w:p w:rsidR="00CA4922" w:rsidRPr="00CA4922" w:rsidRDefault="00A17F27" w:rsidP="00CA4922">
      <w:r>
        <w:t xml:space="preserve">Skjemaet er </w:t>
      </w:r>
      <w:r w:rsidR="00ED11E1">
        <w:t xml:space="preserve">brukt for konvertering av anamnese </w:t>
      </w:r>
      <w:bookmarkStart w:id="2" w:name="_GoBack"/>
      <w:bookmarkEnd w:id="2"/>
      <w:r w:rsidR="00ED11E1">
        <w:t>data fra Hippokrates til DIPS</w:t>
      </w:r>
      <w:r w:rsidR="0031487C">
        <w:t>.</w:t>
      </w:r>
    </w:p>
    <w:p w:rsidR="000377AC" w:rsidRPr="000A12D0" w:rsidRDefault="000377AC" w:rsidP="000377AC">
      <w:pPr>
        <w:pStyle w:val="Overskrift2"/>
      </w:pPr>
      <w:bookmarkStart w:id="3" w:name="_Toc130090792"/>
      <w:bookmarkStart w:id="4" w:name="_Toc183235784"/>
      <w:r w:rsidRPr="000A12D0">
        <w:t xml:space="preserve">Forutsetninger for å ta i bruk </w:t>
      </w:r>
      <w:bookmarkEnd w:id="3"/>
      <w:bookmarkEnd w:id="4"/>
      <w:r w:rsidR="00A17F27">
        <w:t>skjema</w:t>
      </w:r>
    </w:p>
    <w:p w:rsidR="00CA4922" w:rsidRPr="00FB7091" w:rsidRDefault="000377AC" w:rsidP="00CA4922">
      <w:pPr>
        <w:pStyle w:val="Brdtekst"/>
        <w:rPr>
          <w:rFonts w:cs="Arial"/>
          <w:iCs/>
        </w:rPr>
      </w:pPr>
      <w:r w:rsidRPr="00FB7091">
        <w:rPr>
          <w:rFonts w:cs="Arial"/>
          <w:iCs/>
        </w:rPr>
        <w:t>Sykehuset må ha følgende moduler av DIPS:</w:t>
      </w: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16"/>
        <w:gridCol w:w="6207"/>
      </w:tblGrid>
      <w:tr w:rsidR="000377AC" w:rsidRPr="00654197" w:rsidTr="00CA4922">
        <w:trPr>
          <w:jc w:val="center"/>
        </w:trPr>
        <w:tc>
          <w:tcPr>
            <w:tcW w:w="3516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 xml:space="preserve">Hva </w:t>
            </w:r>
          </w:p>
        </w:tc>
        <w:tc>
          <w:tcPr>
            <w:tcW w:w="6207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 w:rsidRPr="00CA4922">
              <w:rPr>
                <w:rFonts w:ascii="Calibri Light" w:hAnsi="Calibri Light" w:cs="Arial"/>
                <w:b/>
                <w:iCs/>
              </w:rPr>
              <w:t>DIPS Arena versjon xxx</w:t>
            </w:r>
          </w:p>
        </w:tc>
        <w:tc>
          <w:tcPr>
            <w:tcW w:w="6207" w:type="dxa"/>
            <w:shd w:val="clear" w:color="auto" w:fill="D4EBF2"/>
          </w:tcPr>
          <w:p w:rsidR="00CA4922" w:rsidRPr="00675839" w:rsidRDefault="00A17F27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 w:cs="Arial"/>
                <w:b/>
                <w:iCs/>
              </w:rPr>
            </w:pPr>
            <w:r>
              <w:rPr>
                <w:rFonts w:ascii="Calibri Light" w:hAnsi="Calibri Light" w:cs="Arial"/>
                <w:b/>
                <w:iCs/>
              </w:rPr>
              <w:t>DIPS Arena modul</w:t>
            </w:r>
          </w:p>
        </w:tc>
        <w:tc>
          <w:tcPr>
            <w:tcW w:w="6207" w:type="dxa"/>
            <w:shd w:val="clear" w:color="auto" w:fill="auto"/>
          </w:tcPr>
          <w:p w:rsid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Arena-modul&gt;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EHR server</w:t>
            </w:r>
          </w:p>
        </w:tc>
        <w:tc>
          <w:tcPr>
            <w:tcW w:w="6207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BI Publisher</w:t>
            </w:r>
          </w:p>
        </w:tc>
        <w:tc>
          <w:tcPr>
            <w:tcW w:w="6207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374593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proofErr w:type="spellStart"/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xxxx</w:t>
            </w:r>
            <w:proofErr w:type="spellEnd"/>
            <w:proofErr w:type="gramEnd"/>
          </w:p>
        </w:tc>
        <w:tc>
          <w:tcPr>
            <w:tcW w:w="6207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gramStart"/>
            <w:r>
              <w:rPr>
                <w:rFonts w:ascii="Calibri Light" w:eastAsia="Calibri Light" w:hAnsi="Calibri Light"/>
                <w:szCs w:val="22"/>
              </w:rPr>
              <w:t>&lt;…xxx</w:t>
            </w:r>
            <w:proofErr w:type="gramEnd"/>
            <w:r>
              <w:rPr>
                <w:rFonts w:ascii="Calibri Light" w:eastAsia="Calibri Light" w:hAnsi="Calibri Light"/>
                <w:szCs w:val="22"/>
              </w:rPr>
              <w:t>…&gt;</w:t>
            </w:r>
          </w:p>
        </w:tc>
      </w:tr>
    </w:tbl>
    <w:p w:rsidR="000377AC" w:rsidRPr="000A12D0" w:rsidRDefault="000377AC" w:rsidP="000377AC"/>
    <w:p w:rsidR="000377AC" w:rsidRPr="000A12D0" w:rsidRDefault="00CA4922" w:rsidP="000377AC">
      <w:pPr>
        <w:pStyle w:val="Overskrift2"/>
      </w:pPr>
      <w:r>
        <w:lastRenderedPageBreak/>
        <w:t xml:space="preserve">Spesifikasjon </w:t>
      </w:r>
    </w:p>
    <w:p w:rsidR="008F4487" w:rsidRPr="008F4487" w:rsidRDefault="00FB7091" w:rsidP="008F4487">
      <w:pPr>
        <w:pStyle w:val="Overskrift3"/>
      </w:pPr>
      <w:r>
        <w:t>Arketyper</w:t>
      </w:r>
    </w:p>
    <w:tbl>
      <w:tblPr>
        <w:tblStyle w:val="DIPStabell8"/>
        <w:tblW w:w="0" w:type="auto"/>
        <w:tblLook w:val="04A0" w:firstRow="1" w:lastRow="0" w:firstColumn="1" w:lastColumn="0" w:noHBand="0" w:noVBand="1"/>
      </w:tblPr>
      <w:tblGrid>
        <w:gridCol w:w="4312"/>
        <w:gridCol w:w="1440"/>
        <w:gridCol w:w="1654"/>
        <w:gridCol w:w="2317"/>
      </w:tblGrid>
      <w:tr w:rsidR="00CB3893" w:rsidRPr="007358F9" w:rsidTr="009D0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:rsidR="00CB3893" w:rsidRPr="00675839" w:rsidRDefault="00CB3893" w:rsidP="00F00AB4">
            <w:pPr>
              <w:keepLines w:val="0"/>
              <w:rPr>
                <w:rFonts w:ascii="Calibri Light" w:hAnsi="Calibri Light"/>
                <w:bCs w:val="0"/>
              </w:rPr>
            </w:pPr>
            <w:r>
              <w:rPr>
                <w:rFonts w:ascii="Calibri Light" w:hAnsi="Calibri Light"/>
              </w:rPr>
              <w:t>Arketypenavn</w:t>
            </w:r>
          </w:p>
        </w:tc>
        <w:tc>
          <w:tcPr>
            <w:tcW w:w="1440" w:type="dxa"/>
          </w:tcPr>
          <w:p w:rsidR="00CB3893" w:rsidRPr="00675839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</w:t>
            </w:r>
            <w:r w:rsidR="008F4487">
              <w:rPr>
                <w:rFonts w:ascii="Calibri Light" w:hAnsi="Calibri Light"/>
              </w:rPr>
              <w:t xml:space="preserve"> tatt i bruk i </w:t>
            </w:r>
            <w:proofErr w:type="gramStart"/>
            <w:r w:rsidR="008F4487">
              <w:rPr>
                <w:rFonts w:ascii="Calibri Light" w:hAnsi="Calibri Light"/>
              </w:rPr>
              <w:t>prod.*</w:t>
            </w:r>
            <w:proofErr w:type="gramEnd"/>
          </w:p>
        </w:tc>
        <w:tc>
          <w:tcPr>
            <w:tcW w:w="1654" w:type="dxa"/>
          </w:tcPr>
          <w:p w:rsidR="00CB3893" w:rsidRPr="00675839" w:rsidRDefault="008F4487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Godkjent/ikk</w:t>
            </w:r>
            <w:r w:rsidR="00CB3893">
              <w:rPr>
                <w:rFonts w:ascii="Calibri Light" w:hAnsi="Calibri Light"/>
              </w:rPr>
              <w:t>e godkjent</w:t>
            </w:r>
            <w:r w:rsidR="00C87589">
              <w:rPr>
                <w:rFonts w:ascii="Calibri Light" w:hAnsi="Calibri Light"/>
              </w:rPr>
              <w:t xml:space="preserve"> på tidspunkt for </w:t>
            </w:r>
            <w:proofErr w:type="spellStart"/>
            <w:r w:rsidR="00C87589">
              <w:rPr>
                <w:rFonts w:ascii="Calibri Light" w:hAnsi="Calibri Light"/>
              </w:rPr>
              <w:t>prod.setting</w:t>
            </w:r>
            <w:proofErr w:type="spellEnd"/>
          </w:p>
        </w:tc>
        <w:tc>
          <w:tcPr>
            <w:tcW w:w="2317" w:type="dxa"/>
          </w:tcPr>
          <w:p w:rsidR="00CB3893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Kan hentes fra</w:t>
            </w:r>
          </w:p>
        </w:tc>
      </w:tr>
      <w:tr w:rsidR="00CA6763" w:rsidRPr="007358F9" w:rsidTr="00030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  <w:vAlign w:val="top"/>
          </w:tcPr>
          <w:p w:rsidR="00CA6763" w:rsidRPr="00CA6763" w:rsidRDefault="00CA6763" w:rsidP="00CA6763">
            <w:pPr>
              <w:rPr>
                <w:lang w:val="en-US"/>
              </w:rPr>
            </w:pPr>
            <w:bookmarkStart w:id="5" w:name="_Hlk436306295"/>
            <w:bookmarkStart w:id="6" w:name="_Hlk437866306"/>
            <w:bookmarkStart w:id="7" w:name="OLE_LINK8"/>
            <w:bookmarkStart w:id="8" w:name="OLE_LINK12"/>
            <w:r w:rsidRPr="00CA6763">
              <w:rPr>
                <w:lang w:val="en-US"/>
              </w:rPr>
              <w:t>openEHR-EHR-COMPOSITION.encounter.v1</w:t>
            </w:r>
          </w:p>
        </w:tc>
        <w:tc>
          <w:tcPr>
            <w:tcW w:w="1440" w:type="dxa"/>
          </w:tcPr>
          <w:p w:rsidR="00CA6763" w:rsidRPr="00675839" w:rsidRDefault="00CA6763" w:rsidP="00CA676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54" w:type="dxa"/>
          </w:tcPr>
          <w:p w:rsidR="00CA6763" w:rsidRPr="00675839" w:rsidRDefault="00CA6763" w:rsidP="00CA676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7" w:type="dxa"/>
          </w:tcPr>
          <w:p w:rsidR="00CA6763" w:rsidRPr="00675839" w:rsidRDefault="00CF252F" w:rsidP="001A706E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bookmarkEnd w:id="6"/>
      <w:bookmarkEnd w:id="7"/>
      <w:bookmarkEnd w:id="8"/>
      <w:tr w:rsidR="00FC633F" w:rsidRPr="007358F9" w:rsidTr="00030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  <w:vAlign w:val="top"/>
          </w:tcPr>
          <w:p w:rsidR="00FC633F" w:rsidRPr="00B82FA4" w:rsidRDefault="00FC633F" w:rsidP="00FC633F">
            <w:r w:rsidRPr="00B82FA4">
              <w:t>EVALUATION.anamnese_olafia.v1</w:t>
            </w:r>
          </w:p>
        </w:tc>
        <w:tc>
          <w:tcPr>
            <w:tcW w:w="1440" w:type="dxa"/>
          </w:tcPr>
          <w:p w:rsidR="00FC633F" w:rsidRDefault="00FC633F" w:rsidP="00FC633F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54" w:type="dxa"/>
          </w:tcPr>
          <w:p w:rsidR="00FC633F" w:rsidRDefault="00FC633F" w:rsidP="00FC633F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7" w:type="dxa"/>
          </w:tcPr>
          <w:p w:rsidR="00FC633F" w:rsidRDefault="00FC633F" w:rsidP="00FC633F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FC633F" w:rsidRPr="00FC633F" w:rsidTr="00030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  <w:vAlign w:val="top"/>
          </w:tcPr>
          <w:p w:rsidR="00FC633F" w:rsidRPr="00FC633F" w:rsidRDefault="00FC633F" w:rsidP="00FC633F">
            <w:pPr>
              <w:rPr>
                <w:lang w:val="en-US"/>
              </w:rPr>
            </w:pPr>
            <w:r w:rsidRPr="00FC633F">
              <w:rPr>
                <w:lang w:val="en-US"/>
              </w:rPr>
              <w:t>openEHR-EHR-EVALUATION.sexual_history.v1</w:t>
            </w:r>
          </w:p>
        </w:tc>
        <w:tc>
          <w:tcPr>
            <w:tcW w:w="1440" w:type="dxa"/>
          </w:tcPr>
          <w:p w:rsidR="00FC633F" w:rsidRDefault="00FC633F" w:rsidP="00FC633F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54" w:type="dxa"/>
          </w:tcPr>
          <w:p w:rsidR="00FC633F" w:rsidRDefault="00FC633F" w:rsidP="00FC633F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7" w:type="dxa"/>
          </w:tcPr>
          <w:p w:rsidR="00FC633F" w:rsidRDefault="00FC633F" w:rsidP="00FC633F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FC633F" w:rsidRPr="007358F9" w:rsidTr="00030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  <w:vAlign w:val="top"/>
          </w:tcPr>
          <w:p w:rsidR="00FC633F" w:rsidRPr="00FC633F" w:rsidRDefault="00FC633F" w:rsidP="00FC633F">
            <w:pPr>
              <w:rPr>
                <w:lang w:val="en-US"/>
              </w:rPr>
            </w:pPr>
            <w:bookmarkStart w:id="9" w:name="_Hlk437861129"/>
            <w:r w:rsidRPr="00FC633F">
              <w:rPr>
                <w:lang w:val="en-US"/>
              </w:rPr>
              <w:t>openEHR-EHR-EVALUATION.sti_summary.v1</w:t>
            </w:r>
          </w:p>
        </w:tc>
        <w:tc>
          <w:tcPr>
            <w:tcW w:w="1440" w:type="dxa"/>
          </w:tcPr>
          <w:p w:rsidR="00FC633F" w:rsidRDefault="00FC633F" w:rsidP="00FC633F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54" w:type="dxa"/>
          </w:tcPr>
          <w:p w:rsidR="00FC633F" w:rsidRDefault="00FC633F" w:rsidP="00FC633F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7" w:type="dxa"/>
          </w:tcPr>
          <w:p w:rsidR="00FC633F" w:rsidRDefault="00FC633F" w:rsidP="00FC633F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FC633F" w:rsidRPr="00FC633F" w:rsidTr="00030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  <w:vAlign w:val="top"/>
          </w:tcPr>
          <w:p w:rsidR="00FC633F" w:rsidRPr="00FC633F" w:rsidRDefault="00FC633F" w:rsidP="00FC633F">
            <w:pPr>
              <w:rPr>
                <w:lang w:val="en-US"/>
              </w:rPr>
            </w:pPr>
            <w:r w:rsidRPr="00FC633F">
              <w:rPr>
                <w:lang w:val="en-US"/>
              </w:rPr>
              <w:t>openEHR-EHR-OBSERVATION.sexual_activity.v1</w:t>
            </w:r>
          </w:p>
        </w:tc>
        <w:tc>
          <w:tcPr>
            <w:tcW w:w="1440" w:type="dxa"/>
          </w:tcPr>
          <w:p w:rsidR="00FC633F" w:rsidRDefault="00FC633F" w:rsidP="00FC633F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54" w:type="dxa"/>
          </w:tcPr>
          <w:p w:rsidR="00FC633F" w:rsidRDefault="00FC633F" w:rsidP="00FC633F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7" w:type="dxa"/>
          </w:tcPr>
          <w:p w:rsidR="00FC633F" w:rsidRDefault="00FC633F" w:rsidP="00FC633F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bookmarkEnd w:id="5"/>
      <w:bookmarkEnd w:id="9"/>
    </w:tbl>
    <w:p w:rsidR="00CB3893" w:rsidRPr="00A17F27" w:rsidRDefault="00CB3893" w:rsidP="00CB3893">
      <w:pPr>
        <w:rPr>
          <w:lang w:val="en-US"/>
        </w:rPr>
      </w:pPr>
    </w:p>
    <w:p w:rsidR="00F55992" w:rsidRPr="00240546" w:rsidRDefault="008F4487" w:rsidP="00F55992">
      <w:pPr>
        <w:rPr>
          <w:sz w:val="16"/>
          <w:szCs w:val="16"/>
        </w:rPr>
      </w:pPr>
      <w:r w:rsidRPr="00240546">
        <w:rPr>
          <w:sz w:val="16"/>
          <w:szCs w:val="16"/>
        </w:rPr>
        <w:t>*Ikke godkjente arketyper blir l</w:t>
      </w:r>
      <w:r w:rsidR="00F55992" w:rsidRPr="00240546">
        <w:rPr>
          <w:sz w:val="16"/>
          <w:szCs w:val="16"/>
        </w:rPr>
        <w:t xml:space="preserve">astet inn i produksjon i versjon 1, </w:t>
      </w:r>
      <w:r w:rsidRPr="00240546">
        <w:rPr>
          <w:sz w:val="16"/>
          <w:szCs w:val="16"/>
        </w:rPr>
        <w:t xml:space="preserve">men vil ligge </w:t>
      </w:r>
      <w:r w:rsidR="00F55992" w:rsidRPr="00240546">
        <w:rPr>
          <w:sz w:val="16"/>
          <w:szCs w:val="16"/>
        </w:rPr>
        <w:t>i versjon 0 på arkety</w:t>
      </w:r>
      <w:r w:rsidRPr="00240546">
        <w:rPr>
          <w:sz w:val="16"/>
          <w:szCs w:val="16"/>
        </w:rPr>
        <w:t>per.no, arketyper.no</w:t>
      </w:r>
      <w:r w:rsidR="00F55992" w:rsidRPr="00240546">
        <w:rPr>
          <w:sz w:val="16"/>
          <w:szCs w:val="16"/>
        </w:rPr>
        <w:t xml:space="preserve"> må gå opp en versjon fra 1 når de godkjennes</w:t>
      </w:r>
    </w:p>
    <w:p w:rsidR="00F55992" w:rsidRPr="00CA4922" w:rsidRDefault="00F55992" w:rsidP="00CA4922"/>
    <w:p w:rsidR="000377AC" w:rsidRDefault="00FB7091" w:rsidP="00FB7091">
      <w:pPr>
        <w:pStyle w:val="Overskrift3"/>
      </w:pPr>
      <w:proofErr w:type="spellStart"/>
      <w:r>
        <w:t>Template</w:t>
      </w:r>
      <w:proofErr w:type="spellEnd"/>
    </w:p>
    <w:p w:rsidR="008F4487" w:rsidRPr="008F4487" w:rsidRDefault="00ED11E1" w:rsidP="008F4487">
      <w:r>
        <w:t>KONV Anamnese v2</w:t>
      </w:r>
    </w:p>
    <w:p w:rsidR="000377AC" w:rsidRDefault="00EC5E38" w:rsidP="00FB7091">
      <w:pPr>
        <w:pStyle w:val="Overskrift3"/>
      </w:pPr>
      <w:r>
        <w:t>Gjenbruk av informasjon</w:t>
      </w:r>
    </w:p>
    <w:p w:rsidR="00A54F44" w:rsidRPr="00A54F44" w:rsidRDefault="00ED11E1" w:rsidP="00A54F44">
      <w:r>
        <w:t>Ingen</w:t>
      </w:r>
      <w:r w:rsidR="00A54F44" w:rsidRPr="00A54F44">
        <w:t>.</w:t>
      </w:r>
    </w:p>
    <w:p w:rsidR="000377AC" w:rsidRPr="000A12D0" w:rsidRDefault="00FB7091" w:rsidP="000377AC">
      <w:pPr>
        <w:pStyle w:val="Overskrift2"/>
      </w:pPr>
      <w:bookmarkStart w:id="10" w:name="OLE_LINK1"/>
      <w:bookmarkStart w:id="11" w:name="OLE_LINK2"/>
      <w:r>
        <w:t>Utskriftsmal</w:t>
      </w:r>
    </w:p>
    <w:bookmarkEnd w:id="10"/>
    <w:bookmarkEnd w:id="11"/>
    <w:p w:rsidR="008F4487" w:rsidRDefault="00153CB7" w:rsidP="000377AC">
      <w:pPr>
        <w:rPr>
          <w:rFonts w:cs="Arial"/>
          <w:iCs/>
        </w:rPr>
      </w:pPr>
      <w:proofErr w:type="spellStart"/>
      <w:r>
        <w:rPr>
          <w:rFonts w:cs="Arial"/>
          <w:iCs/>
        </w:rPr>
        <w:t>Default</w:t>
      </w:r>
      <w:proofErr w:type="spellEnd"/>
      <w:r>
        <w:rPr>
          <w:rFonts w:cs="Arial"/>
          <w:iCs/>
        </w:rPr>
        <w:t xml:space="preserve"> utskriftsmal.</w:t>
      </w:r>
    </w:p>
    <w:p w:rsidR="000377AC" w:rsidRPr="000A12D0" w:rsidRDefault="00FB7091" w:rsidP="000377AC">
      <w:pPr>
        <w:pStyle w:val="Overskrift2"/>
      </w:pPr>
      <w:r>
        <w:t>Rapporter</w:t>
      </w:r>
    </w:p>
    <w:p w:rsidR="00843AB1" w:rsidRPr="000377AC" w:rsidRDefault="00ED11E1" w:rsidP="000377AC">
      <w:r>
        <w:t>Ingen.</w:t>
      </w:r>
    </w:p>
    <w:sectPr w:rsidR="00843AB1" w:rsidRPr="000377AC" w:rsidSect="005B2F81">
      <w:headerReference w:type="default" r:id="rId11"/>
      <w:headerReference w:type="first" r:id="rId12"/>
      <w:pgSz w:w="11906" w:h="16838"/>
      <w:pgMar w:top="1077" w:right="924" w:bottom="1560" w:left="1259" w:header="709" w:footer="13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EB3" w:rsidRDefault="00153EB3">
      <w:r>
        <w:separator/>
      </w:r>
    </w:p>
  </w:endnote>
  <w:endnote w:type="continuationSeparator" w:id="0">
    <w:p w:rsidR="00153EB3" w:rsidRDefault="0015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RWGroteskTLigExtWid"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URWGroteskTExtLig"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EB3" w:rsidRDefault="00153EB3">
      <w:r>
        <w:separator/>
      </w:r>
    </w:p>
  </w:footnote>
  <w:footnote w:type="continuationSeparator" w:id="0">
    <w:p w:rsidR="00153EB3" w:rsidRDefault="00153E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51121B" w:rsidRPr="00ED2157" w:rsidTr="004341C1">
      <w:trPr>
        <w:trHeight w:val="568"/>
      </w:trPr>
      <w:tc>
        <w:tcPr>
          <w:tcW w:w="3948" w:type="pct"/>
        </w:tcPr>
        <w:p w:rsidR="0051121B" w:rsidRPr="00ED2157" w:rsidRDefault="009A51A2" w:rsidP="009A51A2">
          <w:pPr>
            <w:pStyle w:val="Topptekst"/>
          </w:pPr>
          <w:bookmarkStart w:id="12" w:name="OLE_LINK3"/>
          <w:bookmarkStart w:id="13" w:name="OLE_LINK4"/>
          <w:r>
            <w:t>Skjemadokumentasjon</w:t>
          </w:r>
          <w:bookmarkEnd w:id="12"/>
          <w:bookmarkEnd w:id="13"/>
        </w:p>
      </w:tc>
      <w:tc>
        <w:tcPr>
          <w:tcW w:w="1052" w:type="pct"/>
        </w:tcPr>
        <w:p w:rsidR="0051121B" w:rsidRPr="00ED2157" w:rsidRDefault="004C49FB" w:rsidP="00ED2157">
          <w:pPr>
            <w:pStyle w:val="Topptekst"/>
          </w:pPr>
          <w:r w:rsidRPr="00ED2157">
            <w:fldChar w:fldCharType="begin"/>
          </w:r>
          <w:r w:rsidR="0051121B" w:rsidRPr="00ED2157">
            <w:instrText xml:space="preserve"> SAVEDATE  \@ "d. MMMM yyyy"  \* MERGEFORMAT </w:instrText>
          </w:r>
          <w:r w:rsidRPr="00ED2157">
            <w:fldChar w:fldCharType="separate"/>
          </w:r>
          <w:r w:rsidR="004A598F">
            <w:rPr>
              <w:noProof/>
            </w:rPr>
            <w:t>14. desember 2015</w:t>
          </w:r>
          <w:r w:rsidRPr="00ED2157">
            <w:fldChar w:fldCharType="end"/>
          </w:r>
        </w:p>
        <w:p w:rsidR="0051121B" w:rsidRPr="00ED2157" w:rsidRDefault="0051121B" w:rsidP="00ED2157">
          <w:pPr>
            <w:pStyle w:val="Topptekst"/>
          </w:pPr>
          <w:r w:rsidRPr="00ED2157">
            <w:t xml:space="preserve">Side </w:t>
          </w:r>
          <w:r w:rsidR="004C49FB" w:rsidRPr="00ED2157">
            <w:fldChar w:fldCharType="begin"/>
          </w:r>
          <w:r w:rsidRPr="00ED2157">
            <w:instrText xml:space="preserve"> PAGE </w:instrText>
          </w:r>
          <w:r w:rsidR="004C49FB" w:rsidRPr="00ED2157">
            <w:fldChar w:fldCharType="separate"/>
          </w:r>
          <w:r w:rsidR="00ED11E1">
            <w:rPr>
              <w:noProof/>
            </w:rPr>
            <w:t>2</w:t>
          </w:r>
          <w:r w:rsidR="004C49FB" w:rsidRPr="00ED2157">
            <w:fldChar w:fldCharType="end"/>
          </w:r>
          <w:r w:rsidRPr="00ED2157">
            <w:t xml:space="preserve"> av </w:t>
          </w:r>
          <w:r w:rsidR="004C49FB" w:rsidRPr="00ED2157">
            <w:fldChar w:fldCharType="begin"/>
          </w:r>
          <w:r w:rsidRPr="00ED2157">
            <w:instrText xml:space="preserve"> NUMPAGES </w:instrText>
          </w:r>
          <w:r w:rsidR="004C49FB" w:rsidRPr="00ED2157">
            <w:fldChar w:fldCharType="separate"/>
          </w:r>
          <w:r w:rsidR="00ED11E1">
            <w:rPr>
              <w:noProof/>
            </w:rPr>
            <w:t>2</w:t>
          </w:r>
          <w:r w:rsidR="004C49FB" w:rsidRPr="00ED2157">
            <w:fldChar w:fldCharType="end"/>
          </w:r>
        </w:p>
      </w:tc>
    </w:tr>
  </w:tbl>
  <w:p w:rsidR="0051121B" w:rsidRDefault="0051121B" w:rsidP="00FF4497">
    <w:pPr>
      <w:pStyle w:val="Topptekst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9A51A2" w:rsidRPr="00ED2157" w:rsidTr="00D77F49">
      <w:trPr>
        <w:trHeight w:val="568"/>
      </w:trPr>
      <w:tc>
        <w:tcPr>
          <w:tcW w:w="3948" w:type="pct"/>
        </w:tcPr>
        <w:p w:rsidR="009A51A2" w:rsidRPr="00ED2157" w:rsidRDefault="009A51A2" w:rsidP="009A51A2">
          <w:pPr>
            <w:pStyle w:val="Topptekst"/>
          </w:pPr>
          <w:r>
            <w:t>Skjemadokumentasjon</w:t>
          </w:r>
        </w:p>
      </w:tc>
      <w:tc>
        <w:tcPr>
          <w:tcW w:w="1052" w:type="pct"/>
        </w:tcPr>
        <w:p w:rsidR="009A51A2" w:rsidRPr="00ED2157" w:rsidRDefault="009A51A2" w:rsidP="009A51A2">
          <w:pPr>
            <w:pStyle w:val="Topptekst"/>
          </w:pPr>
          <w:r w:rsidRPr="00ED2157">
            <w:fldChar w:fldCharType="begin"/>
          </w:r>
          <w:r w:rsidRPr="00ED2157">
            <w:instrText xml:space="preserve"> SAVEDATE  \@ "d. MMMM yyyy"  \* MERGEFORMAT </w:instrText>
          </w:r>
          <w:r w:rsidRPr="00ED2157">
            <w:fldChar w:fldCharType="separate"/>
          </w:r>
          <w:r w:rsidR="004A598F">
            <w:rPr>
              <w:noProof/>
            </w:rPr>
            <w:t>14. desember 2015</w:t>
          </w:r>
          <w:r w:rsidRPr="00ED2157">
            <w:fldChar w:fldCharType="end"/>
          </w:r>
        </w:p>
        <w:p w:rsidR="009A51A2" w:rsidRPr="00ED2157" w:rsidRDefault="009A51A2" w:rsidP="009A51A2">
          <w:pPr>
            <w:pStyle w:val="Topptekst"/>
          </w:pPr>
          <w:r w:rsidRPr="00ED2157">
            <w:t xml:space="preserve">Side </w:t>
          </w:r>
          <w:r w:rsidRPr="00ED2157">
            <w:fldChar w:fldCharType="begin"/>
          </w:r>
          <w:r w:rsidRPr="00ED2157">
            <w:instrText xml:space="preserve"> PAGE </w:instrText>
          </w:r>
          <w:r w:rsidRPr="00ED2157">
            <w:fldChar w:fldCharType="separate"/>
          </w:r>
          <w:r w:rsidR="00ED11E1">
            <w:rPr>
              <w:noProof/>
            </w:rPr>
            <w:t>1</w:t>
          </w:r>
          <w:r w:rsidRPr="00ED2157">
            <w:fldChar w:fldCharType="end"/>
          </w:r>
          <w:r w:rsidRPr="00ED2157">
            <w:t xml:space="preserve"> av </w:t>
          </w:r>
          <w:r w:rsidR="00ED11E1">
            <w:fldChar w:fldCharType="begin"/>
          </w:r>
          <w:r w:rsidR="00ED11E1">
            <w:instrText xml:space="preserve"> NUMPAGES </w:instrText>
          </w:r>
          <w:r w:rsidR="00ED11E1">
            <w:fldChar w:fldCharType="separate"/>
          </w:r>
          <w:r w:rsidR="00ED11E1">
            <w:rPr>
              <w:noProof/>
            </w:rPr>
            <w:t>2</w:t>
          </w:r>
          <w:r w:rsidR="00ED11E1">
            <w:rPr>
              <w:noProof/>
            </w:rPr>
            <w:fldChar w:fldCharType="end"/>
          </w:r>
        </w:p>
      </w:tc>
    </w:tr>
  </w:tbl>
  <w:p w:rsidR="009A51A2" w:rsidRDefault="009A51A2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CCA935E"/>
    <w:lvl w:ilvl="0">
      <w:start w:val="1"/>
      <w:numFmt w:val="decimal"/>
      <w:pStyle w:val="Overskrift1"/>
      <w:lvlText w:val="%1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decimal"/>
      <w:pStyle w:val="Overskrift2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Overskrift3"/>
      <w:lvlText w:val="%1.%2.%3."/>
      <w:lvlJc w:val="left"/>
      <w:pPr>
        <w:tabs>
          <w:tab w:val="num" w:pos="1134"/>
        </w:tabs>
        <w:ind w:left="1842" w:hanging="1842"/>
      </w:pPr>
      <w:rPr>
        <w:rFonts w:hint="default"/>
      </w:rPr>
    </w:lvl>
    <w:lvl w:ilvl="3">
      <w:start w:val="1"/>
      <w:numFmt w:val="decimal"/>
      <w:pStyle w:val="Overskrift4"/>
      <w:lvlText w:val="%1.%2.%3.%4."/>
      <w:lvlJc w:val="left"/>
      <w:pPr>
        <w:tabs>
          <w:tab w:val="num" w:pos="1134"/>
        </w:tabs>
        <w:ind w:left="2550" w:hanging="2550"/>
      </w:pPr>
      <w:rPr>
        <w:rFonts w:hint="default"/>
      </w:rPr>
    </w:lvl>
    <w:lvl w:ilvl="4">
      <w:start w:val="1"/>
      <w:numFmt w:val="decimal"/>
      <w:pStyle w:val="Overskrift5"/>
      <w:lvlText w:val="%1.%2.%3.%4.%5."/>
      <w:lvlJc w:val="left"/>
      <w:pPr>
        <w:tabs>
          <w:tab w:val="num" w:pos="0"/>
        </w:tabs>
        <w:ind w:left="3258" w:hanging="708"/>
      </w:pPr>
      <w:rPr>
        <w:rFonts w:hint="default"/>
      </w:rPr>
    </w:lvl>
    <w:lvl w:ilvl="5">
      <w:start w:val="1"/>
      <w:numFmt w:val="decimal"/>
      <w:pStyle w:val="Overskrift6"/>
      <w:lvlText w:val="%1.%2.%3.%4.%5.%6."/>
      <w:lvlJc w:val="left"/>
      <w:pPr>
        <w:tabs>
          <w:tab w:val="num" w:pos="0"/>
        </w:tabs>
        <w:ind w:left="3966" w:hanging="708"/>
      </w:pPr>
      <w:rPr>
        <w:rFonts w:hint="default"/>
      </w:rPr>
    </w:lvl>
    <w:lvl w:ilvl="6">
      <w:start w:val="1"/>
      <w:numFmt w:val="decimal"/>
      <w:pStyle w:val="Overskrift7"/>
      <w:lvlText w:val="%1.%2.%3.%4.%5.%6.%7."/>
      <w:lvlJc w:val="left"/>
      <w:pPr>
        <w:tabs>
          <w:tab w:val="num" w:pos="0"/>
        </w:tabs>
        <w:ind w:left="4674" w:hanging="708"/>
      </w:pPr>
      <w:rPr>
        <w:rFonts w:hint="default"/>
      </w:rPr>
    </w:lvl>
    <w:lvl w:ilvl="7">
      <w:start w:val="1"/>
      <w:numFmt w:val="decimal"/>
      <w:pStyle w:val="Overskrift8"/>
      <w:lvlText w:val="%1.%2.%3.%4.%5.%6.%7.%8."/>
      <w:lvlJc w:val="left"/>
      <w:pPr>
        <w:tabs>
          <w:tab w:val="num" w:pos="0"/>
        </w:tabs>
        <w:ind w:left="5382" w:hanging="708"/>
      </w:pPr>
      <w:rPr>
        <w:rFonts w:hint="default"/>
      </w:rPr>
    </w:lvl>
    <w:lvl w:ilvl="8">
      <w:start w:val="1"/>
      <w:numFmt w:val="decimal"/>
      <w:pStyle w:val="Overskrift9"/>
      <w:lvlText w:val="%1.%2.%3.%4.%5.%6.%7.%8.%9."/>
      <w:lvlJc w:val="left"/>
      <w:pPr>
        <w:tabs>
          <w:tab w:val="num" w:pos="0"/>
        </w:tabs>
        <w:ind w:left="6090" w:hanging="708"/>
      </w:pPr>
      <w:rPr>
        <w:rFonts w:hint="default"/>
      </w:rPr>
    </w:lvl>
  </w:abstractNum>
  <w:abstractNum w:abstractNumId="1" w15:restartNumberingAfterBreak="0">
    <w:nsid w:val="002C39FD"/>
    <w:multiLevelType w:val="multilevel"/>
    <w:tmpl w:val="04140023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0DD550C5"/>
    <w:multiLevelType w:val="singleLevel"/>
    <w:tmpl w:val="E550ED7C"/>
    <w:name w:val="C1H Number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150D4212"/>
    <w:multiLevelType w:val="hybridMultilevel"/>
    <w:tmpl w:val="FC9A34C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F1B08D2"/>
    <w:multiLevelType w:val="multilevel"/>
    <w:tmpl w:val="271A5C62"/>
    <w:lvl w:ilvl="0">
      <w:start w:val="1"/>
      <w:numFmt w:val="decimal"/>
      <w:pStyle w:val="Punktlist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F356382"/>
    <w:multiLevelType w:val="hybridMultilevel"/>
    <w:tmpl w:val="6ABC249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A123BA8"/>
    <w:multiLevelType w:val="singleLevel"/>
    <w:tmpl w:val="E79E1A9C"/>
    <w:name w:val="C1H Number 2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4320"/>
        </w:tabs>
        <w:ind w:left="4320" w:hanging="360"/>
      </w:pPr>
    </w:lvl>
  </w:abstractNum>
  <w:abstractNum w:abstractNumId="7" w15:restartNumberingAfterBreak="0">
    <w:nsid w:val="2AFA638D"/>
    <w:multiLevelType w:val="hybridMultilevel"/>
    <w:tmpl w:val="E6E0BB9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E56E9"/>
    <w:multiLevelType w:val="hybridMultilevel"/>
    <w:tmpl w:val="052E297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2E4971B7"/>
    <w:multiLevelType w:val="hybridMultilevel"/>
    <w:tmpl w:val="7B529C4E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2F0175DB"/>
    <w:multiLevelType w:val="hybridMultilevel"/>
    <w:tmpl w:val="AABEAA2C"/>
    <w:lvl w:ilvl="0" w:tplc="0EDA0DCE">
      <w:start w:val="1"/>
      <w:numFmt w:val="bullet"/>
      <w:pStyle w:val="DIPSPunktmerketliste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F6154E3"/>
    <w:multiLevelType w:val="hybridMultilevel"/>
    <w:tmpl w:val="BD74BAA0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31584237"/>
    <w:multiLevelType w:val="hybridMultilevel"/>
    <w:tmpl w:val="FD8A28CC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33B0315A"/>
    <w:multiLevelType w:val="hybridMultilevel"/>
    <w:tmpl w:val="13F4C4E8"/>
    <w:lvl w:ilvl="0" w:tplc="B544A3A8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A0919"/>
    <w:multiLevelType w:val="hybridMultilevel"/>
    <w:tmpl w:val="5F5A80B6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3834738A"/>
    <w:multiLevelType w:val="hybridMultilevel"/>
    <w:tmpl w:val="731EE510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46D4F"/>
    <w:multiLevelType w:val="hybridMultilevel"/>
    <w:tmpl w:val="65947B1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A664D"/>
    <w:multiLevelType w:val="hybridMultilevel"/>
    <w:tmpl w:val="AA90F2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179A5"/>
    <w:multiLevelType w:val="hybridMultilevel"/>
    <w:tmpl w:val="E8CA475E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42F57E9C"/>
    <w:multiLevelType w:val="hybridMultilevel"/>
    <w:tmpl w:val="DD2A4E9E"/>
    <w:lvl w:ilvl="0" w:tplc="30383BCA">
      <w:start w:val="1"/>
      <w:numFmt w:val="decimal"/>
      <w:pStyle w:val="DIPSNummertliste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43B3723C"/>
    <w:multiLevelType w:val="singleLevel"/>
    <w:tmpl w:val="84645570"/>
    <w:name w:val="C1H Bullet 2A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</w:abstractNum>
  <w:abstractNum w:abstractNumId="21" w15:restartNumberingAfterBreak="0">
    <w:nsid w:val="487D210D"/>
    <w:multiLevelType w:val="multilevel"/>
    <w:tmpl w:val="6CA44FB6"/>
    <w:lvl w:ilvl="0">
      <w:start w:val="1"/>
      <w:numFmt w:val="decimal"/>
      <w:lvlText w:val="%1"/>
      <w:lvlJc w:val="left"/>
      <w:pPr>
        <w:ind w:left="645" w:hanging="645"/>
      </w:pPr>
      <w:rPr>
        <w:rFonts w:cs="Times New Roman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cs="Times New Roman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/>
      </w:rPr>
    </w:lvl>
  </w:abstractNum>
  <w:abstractNum w:abstractNumId="22" w15:restartNumberingAfterBreak="0">
    <w:nsid w:val="4AE02D1F"/>
    <w:multiLevelType w:val="singleLevel"/>
    <w:tmpl w:val="53EA9CA8"/>
    <w:name w:val="C1H Bullet 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3" w15:restartNumberingAfterBreak="0">
    <w:nsid w:val="4C8F5E1C"/>
    <w:multiLevelType w:val="hybridMultilevel"/>
    <w:tmpl w:val="68DC3958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50E948B2"/>
    <w:multiLevelType w:val="hybridMultilevel"/>
    <w:tmpl w:val="2438027E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B8217A"/>
    <w:multiLevelType w:val="hybridMultilevel"/>
    <w:tmpl w:val="1556C324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 w15:restartNumberingAfterBreak="0">
    <w:nsid w:val="53244088"/>
    <w:multiLevelType w:val="hybridMultilevel"/>
    <w:tmpl w:val="A25AE5A2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5FAC250F"/>
    <w:multiLevelType w:val="hybridMultilevel"/>
    <w:tmpl w:val="E6EA577C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 w15:restartNumberingAfterBreak="0">
    <w:nsid w:val="60474658"/>
    <w:multiLevelType w:val="hybridMultilevel"/>
    <w:tmpl w:val="BF3CFF5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A93600"/>
    <w:multiLevelType w:val="hybridMultilevel"/>
    <w:tmpl w:val="9AFAD94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8225B6"/>
    <w:multiLevelType w:val="hybridMultilevel"/>
    <w:tmpl w:val="C16E2C74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D90721"/>
    <w:multiLevelType w:val="hybridMultilevel"/>
    <w:tmpl w:val="D4CAC944"/>
    <w:lvl w:ilvl="0" w:tplc="41CA3BC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E37797"/>
    <w:multiLevelType w:val="singleLevel"/>
    <w:tmpl w:val="4DBA6B52"/>
    <w:name w:val="C1H Bullet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33" w15:restartNumberingAfterBreak="0">
    <w:nsid w:val="794108DA"/>
    <w:multiLevelType w:val="hybridMultilevel"/>
    <w:tmpl w:val="738C2868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573EF"/>
    <w:multiLevelType w:val="hybridMultilevel"/>
    <w:tmpl w:val="C058893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7FFC4E28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2"/>
  </w:num>
  <w:num w:numId="3">
    <w:abstractNumId w:val="22"/>
  </w:num>
  <w:num w:numId="4">
    <w:abstractNumId w:val="20"/>
  </w:num>
  <w:num w:numId="5">
    <w:abstractNumId w:val="2"/>
  </w:num>
  <w:num w:numId="6">
    <w:abstractNumId w:val="6"/>
  </w:num>
  <w:num w:numId="7">
    <w:abstractNumId w:val="10"/>
  </w:num>
  <w:num w:numId="8">
    <w:abstractNumId w:val="19"/>
  </w:num>
  <w:num w:numId="9">
    <w:abstractNumId w:val="8"/>
  </w:num>
  <w:num w:numId="10">
    <w:abstractNumId w:val="25"/>
  </w:num>
  <w:num w:numId="11">
    <w:abstractNumId w:val="23"/>
  </w:num>
  <w:num w:numId="12">
    <w:abstractNumId w:val="12"/>
  </w:num>
  <w:num w:numId="13">
    <w:abstractNumId w:val="9"/>
  </w:num>
  <w:num w:numId="14">
    <w:abstractNumId w:val="34"/>
  </w:num>
  <w:num w:numId="15">
    <w:abstractNumId w:val="11"/>
  </w:num>
  <w:num w:numId="16">
    <w:abstractNumId w:val="19"/>
    <w:lvlOverride w:ilvl="0">
      <w:startOverride w:val="1"/>
    </w:lvlOverride>
  </w:num>
  <w:num w:numId="17">
    <w:abstractNumId w:val="19"/>
  </w:num>
  <w:num w:numId="18">
    <w:abstractNumId w:val="19"/>
    <w:lvlOverride w:ilvl="0">
      <w:startOverride w:val="1"/>
    </w:lvlOverride>
  </w:num>
  <w:num w:numId="19">
    <w:abstractNumId w:val="19"/>
    <w:lvlOverride w:ilvl="0">
      <w:startOverride w:val="1"/>
    </w:lvlOverride>
  </w:num>
  <w:num w:numId="20">
    <w:abstractNumId w:val="19"/>
    <w:lvlOverride w:ilvl="0">
      <w:startOverride w:val="1"/>
    </w:lvlOverride>
  </w:num>
  <w:num w:numId="21">
    <w:abstractNumId w:val="19"/>
    <w:lvlOverride w:ilvl="0">
      <w:startOverride w:val="1"/>
    </w:lvlOverride>
  </w:num>
  <w:num w:numId="22">
    <w:abstractNumId w:val="19"/>
    <w:lvlOverride w:ilvl="0">
      <w:startOverride w:val="1"/>
    </w:lvlOverride>
  </w:num>
  <w:num w:numId="23">
    <w:abstractNumId w:val="19"/>
    <w:lvlOverride w:ilvl="0">
      <w:startOverride w:val="1"/>
    </w:lvlOverride>
  </w:num>
  <w:num w:numId="24">
    <w:abstractNumId w:val="35"/>
  </w:num>
  <w:num w:numId="25">
    <w:abstractNumId w:val="1"/>
  </w:num>
  <w:num w:numId="26">
    <w:abstractNumId w:val="30"/>
  </w:num>
  <w:num w:numId="27">
    <w:abstractNumId w:val="31"/>
  </w:num>
  <w:num w:numId="28">
    <w:abstractNumId w:val="5"/>
  </w:num>
  <w:num w:numId="29">
    <w:abstractNumId w:val="26"/>
  </w:num>
  <w:num w:numId="30">
    <w:abstractNumId w:val="3"/>
  </w:num>
  <w:num w:numId="31">
    <w:abstractNumId w:val="14"/>
  </w:num>
  <w:num w:numId="32">
    <w:abstractNumId w:val="18"/>
  </w:num>
  <w:num w:numId="33">
    <w:abstractNumId w:val="27"/>
  </w:num>
  <w:num w:numId="34">
    <w:abstractNumId w:val="7"/>
  </w:num>
  <w:num w:numId="35">
    <w:abstractNumId w:val="16"/>
  </w:num>
  <w:num w:numId="36">
    <w:abstractNumId w:val="28"/>
  </w:num>
  <w:num w:numId="37">
    <w:abstractNumId w:val="29"/>
  </w:num>
  <w:num w:numId="38">
    <w:abstractNumId w:val="15"/>
  </w:num>
  <w:num w:numId="39">
    <w:abstractNumId w:val="4"/>
  </w:num>
  <w:num w:numId="40">
    <w:abstractNumId w:val="33"/>
  </w:num>
  <w:num w:numId="41">
    <w:abstractNumId w:val="24"/>
  </w:num>
  <w:num w:numId="42">
    <w:abstractNumId w:val="21"/>
    <w:lvlOverride w:ilvl="0">
      <w:startOverride w:val="1"/>
    </w:lvlOverride>
    <w:lvlOverride w:ilvl="1">
      <w:startOverride w:val="6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</w:num>
  <w:num w:numId="44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D0"/>
    <w:rsid w:val="0000465A"/>
    <w:rsid w:val="000057F7"/>
    <w:rsid w:val="00021833"/>
    <w:rsid w:val="00030D61"/>
    <w:rsid w:val="00036A17"/>
    <w:rsid w:val="000377AC"/>
    <w:rsid w:val="000513FF"/>
    <w:rsid w:val="00051D1F"/>
    <w:rsid w:val="00051FCB"/>
    <w:rsid w:val="000535E1"/>
    <w:rsid w:val="0006514B"/>
    <w:rsid w:val="00095CE7"/>
    <w:rsid w:val="000A12D0"/>
    <w:rsid w:val="000B6786"/>
    <w:rsid w:val="000C2442"/>
    <w:rsid w:val="0010567F"/>
    <w:rsid w:val="00106375"/>
    <w:rsid w:val="00111A9E"/>
    <w:rsid w:val="0011402B"/>
    <w:rsid w:val="001172D9"/>
    <w:rsid w:val="00133448"/>
    <w:rsid w:val="00144757"/>
    <w:rsid w:val="00153CB7"/>
    <w:rsid w:val="00153EB3"/>
    <w:rsid w:val="00154010"/>
    <w:rsid w:val="00166AD0"/>
    <w:rsid w:val="001707B7"/>
    <w:rsid w:val="00170971"/>
    <w:rsid w:val="00172F15"/>
    <w:rsid w:val="001741FA"/>
    <w:rsid w:val="00193270"/>
    <w:rsid w:val="001A37E7"/>
    <w:rsid w:val="001A706E"/>
    <w:rsid w:val="001C22E0"/>
    <w:rsid w:val="001F6C07"/>
    <w:rsid w:val="00200196"/>
    <w:rsid w:val="00222044"/>
    <w:rsid w:val="00240546"/>
    <w:rsid w:val="00240C4A"/>
    <w:rsid w:val="002474B4"/>
    <w:rsid w:val="00251B15"/>
    <w:rsid w:val="00253301"/>
    <w:rsid w:val="002562CD"/>
    <w:rsid w:val="002744E0"/>
    <w:rsid w:val="00292BF3"/>
    <w:rsid w:val="00294382"/>
    <w:rsid w:val="00296C1B"/>
    <w:rsid w:val="002A7F2A"/>
    <w:rsid w:val="002B2529"/>
    <w:rsid w:val="002C026F"/>
    <w:rsid w:val="002C6FC1"/>
    <w:rsid w:val="002D0FD2"/>
    <w:rsid w:val="002E12F9"/>
    <w:rsid w:val="002E42AB"/>
    <w:rsid w:val="002E5410"/>
    <w:rsid w:val="002E5BA2"/>
    <w:rsid w:val="002E6623"/>
    <w:rsid w:val="002F1A65"/>
    <w:rsid w:val="003019D5"/>
    <w:rsid w:val="0031391B"/>
    <w:rsid w:val="0031487C"/>
    <w:rsid w:val="00334127"/>
    <w:rsid w:val="0033585C"/>
    <w:rsid w:val="00362528"/>
    <w:rsid w:val="00367A9D"/>
    <w:rsid w:val="00374593"/>
    <w:rsid w:val="00376E65"/>
    <w:rsid w:val="00380456"/>
    <w:rsid w:val="00397E89"/>
    <w:rsid w:val="003A39E9"/>
    <w:rsid w:val="003E3905"/>
    <w:rsid w:val="003F7B4E"/>
    <w:rsid w:val="00400ECD"/>
    <w:rsid w:val="0042626D"/>
    <w:rsid w:val="004266A7"/>
    <w:rsid w:val="004341C1"/>
    <w:rsid w:val="004569D2"/>
    <w:rsid w:val="00471FBA"/>
    <w:rsid w:val="00482D80"/>
    <w:rsid w:val="004A502A"/>
    <w:rsid w:val="004A50E0"/>
    <w:rsid w:val="004A598F"/>
    <w:rsid w:val="004A6353"/>
    <w:rsid w:val="004B7A74"/>
    <w:rsid w:val="004C49FB"/>
    <w:rsid w:val="004D1C8F"/>
    <w:rsid w:val="004F5372"/>
    <w:rsid w:val="00501A89"/>
    <w:rsid w:val="0051121B"/>
    <w:rsid w:val="00525760"/>
    <w:rsid w:val="00560BD9"/>
    <w:rsid w:val="005B2F81"/>
    <w:rsid w:val="005C5A4F"/>
    <w:rsid w:val="005F17B5"/>
    <w:rsid w:val="005F3958"/>
    <w:rsid w:val="005F6616"/>
    <w:rsid w:val="00602F12"/>
    <w:rsid w:val="006159D0"/>
    <w:rsid w:val="00625216"/>
    <w:rsid w:val="00642B78"/>
    <w:rsid w:val="006531A2"/>
    <w:rsid w:val="00675839"/>
    <w:rsid w:val="006A0218"/>
    <w:rsid w:val="006B0E94"/>
    <w:rsid w:val="006C149C"/>
    <w:rsid w:val="006C3658"/>
    <w:rsid w:val="006E3124"/>
    <w:rsid w:val="006F33C3"/>
    <w:rsid w:val="00714B55"/>
    <w:rsid w:val="00724E45"/>
    <w:rsid w:val="007253EF"/>
    <w:rsid w:val="00731F3B"/>
    <w:rsid w:val="00736479"/>
    <w:rsid w:val="007374E5"/>
    <w:rsid w:val="00746923"/>
    <w:rsid w:val="00751C81"/>
    <w:rsid w:val="007619B5"/>
    <w:rsid w:val="00776216"/>
    <w:rsid w:val="00785B72"/>
    <w:rsid w:val="00791175"/>
    <w:rsid w:val="007B1D83"/>
    <w:rsid w:val="007D0EE8"/>
    <w:rsid w:val="007F0EC9"/>
    <w:rsid w:val="007F50DA"/>
    <w:rsid w:val="0081231B"/>
    <w:rsid w:val="0081369E"/>
    <w:rsid w:val="00833405"/>
    <w:rsid w:val="00843AB1"/>
    <w:rsid w:val="008571D4"/>
    <w:rsid w:val="0086199F"/>
    <w:rsid w:val="00864997"/>
    <w:rsid w:val="00865426"/>
    <w:rsid w:val="008727CF"/>
    <w:rsid w:val="00884574"/>
    <w:rsid w:val="00890F4E"/>
    <w:rsid w:val="00891101"/>
    <w:rsid w:val="008A3999"/>
    <w:rsid w:val="008B527F"/>
    <w:rsid w:val="008C2CF0"/>
    <w:rsid w:val="008C48F0"/>
    <w:rsid w:val="008C605C"/>
    <w:rsid w:val="008E43FC"/>
    <w:rsid w:val="008E4E5D"/>
    <w:rsid w:val="008F1503"/>
    <w:rsid w:val="008F4487"/>
    <w:rsid w:val="008F4EAE"/>
    <w:rsid w:val="00914C1A"/>
    <w:rsid w:val="00927CD9"/>
    <w:rsid w:val="009478E0"/>
    <w:rsid w:val="00970749"/>
    <w:rsid w:val="0097215F"/>
    <w:rsid w:val="00975171"/>
    <w:rsid w:val="0098613A"/>
    <w:rsid w:val="0099351A"/>
    <w:rsid w:val="009A51A2"/>
    <w:rsid w:val="009B7E89"/>
    <w:rsid w:val="009D0FDD"/>
    <w:rsid w:val="009D3175"/>
    <w:rsid w:val="009D376F"/>
    <w:rsid w:val="009D5821"/>
    <w:rsid w:val="00A0396A"/>
    <w:rsid w:val="00A0723B"/>
    <w:rsid w:val="00A17F27"/>
    <w:rsid w:val="00A54F44"/>
    <w:rsid w:val="00A654A8"/>
    <w:rsid w:val="00A7160F"/>
    <w:rsid w:val="00A9360B"/>
    <w:rsid w:val="00AC5CC3"/>
    <w:rsid w:val="00AD22D1"/>
    <w:rsid w:val="00AD320F"/>
    <w:rsid w:val="00AF3175"/>
    <w:rsid w:val="00B22797"/>
    <w:rsid w:val="00B25634"/>
    <w:rsid w:val="00B32EE7"/>
    <w:rsid w:val="00B34E1C"/>
    <w:rsid w:val="00B44FE5"/>
    <w:rsid w:val="00B54DD1"/>
    <w:rsid w:val="00B82583"/>
    <w:rsid w:val="00B87C45"/>
    <w:rsid w:val="00BC11AC"/>
    <w:rsid w:val="00BC32D0"/>
    <w:rsid w:val="00BC6C22"/>
    <w:rsid w:val="00BD1314"/>
    <w:rsid w:val="00BD2B94"/>
    <w:rsid w:val="00BD5E37"/>
    <w:rsid w:val="00BF7D9B"/>
    <w:rsid w:val="00C42791"/>
    <w:rsid w:val="00C43905"/>
    <w:rsid w:val="00C64EFA"/>
    <w:rsid w:val="00C87589"/>
    <w:rsid w:val="00C92969"/>
    <w:rsid w:val="00C92D5D"/>
    <w:rsid w:val="00C965AA"/>
    <w:rsid w:val="00CA0E74"/>
    <w:rsid w:val="00CA4922"/>
    <w:rsid w:val="00CA6763"/>
    <w:rsid w:val="00CB1DE7"/>
    <w:rsid w:val="00CB3893"/>
    <w:rsid w:val="00CD0441"/>
    <w:rsid w:val="00CD5B46"/>
    <w:rsid w:val="00CF252F"/>
    <w:rsid w:val="00CF6A35"/>
    <w:rsid w:val="00D24EF9"/>
    <w:rsid w:val="00D406BB"/>
    <w:rsid w:val="00D42E71"/>
    <w:rsid w:val="00D60300"/>
    <w:rsid w:val="00D67AF4"/>
    <w:rsid w:val="00D96855"/>
    <w:rsid w:val="00DA73D0"/>
    <w:rsid w:val="00DB2D62"/>
    <w:rsid w:val="00DC5453"/>
    <w:rsid w:val="00DE29D7"/>
    <w:rsid w:val="00DF37B6"/>
    <w:rsid w:val="00DF3A87"/>
    <w:rsid w:val="00DF635D"/>
    <w:rsid w:val="00E0224F"/>
    <w:rsid w:val="00E022C2"/>
    <w:rsid w:val="00E04AA9"/>
    <w:rsid w:val="00E34F8A"/>
    <w:rsid w:val="00E3596B"/>
    <w:rsid w:val="00E56E00"/>
    <w:rsid w:val="00E62B05"/>
    <w:rsid w:val="00E70C3E"/>
    <w:rsid w:val="00E71177"/>
    <w:rsid w:val="00E82208"/>
    <w:rsid w:val="00E875D2"/>
    <w:rsid w:val="00E8799E"/>
    <w:rsid w:val="00E96709"/>
    <w:rsid w:val="00EB2431"/>
    <w:rsid w:val="00EB25D4"/>
    <w:rsid w:val="00EC2140"/>
    <w:rsid w:val="00EC5E38"/>
    <w:rsid w:val="00ED11E1"/>
    <w:rsid w:val="00ED2157"/>
    <w:rsid w:val="00EE0D84"/>
    <w:rsid w:val="00EF6396"/>
    <w:rsid w:val="00EF67E6"/>
    <w:rsid w:val="00F2535F"/>
    <w:rsid w:val="00F336C6"/>
    <w:rsid w:val="00F410CA"/>
    <w:rsid w:val="00F432EF"/>
    <w:rsid w:val="00F45700"/>
    <w:rsid w:val="00F518DC"/>
    <w:rsid w:val="00F55992"/>
    <w:rsid w:val="00F71872"/>
    <w:rsid w:val="00FB2D06"/>
    <w:rsid w:val="00FB7091"/>
    <w:rsid w:val="00FB76CC"/>
    <w:rsid w:val="00FC633F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,"/>
  <w:listSeparator w:val=";"/>
  <w15:chartTrackingRefBased/>
  <w15:docId w15:val="{3CD02D46-511D-4D3A-BD34-54DF37C6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footnote text" w:semiHidden="1"/>
    <w:lsdException w:name="annotation text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semiHidden="1"/>
    <w:lsdException w:name="List Number" w:semiHidden="1"/>
    <w:lsdException w:name="List 3" w:semiHidden="1"/>
    <w:lsdException w:name="List 4" w:semiHidden="1"/>
    <w:lsdException w:name="List 5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/>
    <w:lsdException w:name="Signature" w:semiHidden="1"/>
    <w:lsdException w:name="Default Paragraph Font" w:uiPriority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semiHidden="1"/>
    <w:lsdException w:name="Emphasis" w:semiHidden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98F"/>
    <w:pPr>
      <w:keepLines/>
      <w:spacing w:after="120"/>
    </w:pPr>
    <w:rPr>
      <w:rFonts w:ascii="Calibri" w:hAnsi="Calibri"/>
      <w:sz w:val="22"/>
    </w:rPr>
  </w:style>
  <w:style w:type="paragraph" w:styleId="Overskrift1">
    <w:name w:val="heading 1"/>
    <w:basedOn w:val="Normal"/>
    <w:next w:val="Normal"/>
    <w:uiPriority w:val="9"/>
    <w:qFormat/>
    <w:rsid w:val="004A598F"/>
    <w:pPr>
      <w:keepNext/>
      <w:numPr>
        <w:numId w:val="1"/>
      </w:numPr>
      <w:spacing w:before="240" w:line="276" w:lineRule="auto"/>
      <w:ind w:left="0" w:firstLine="0"/>
      <w:outlineLvl w:val="0"/>
    </w:pPr>
    <w:rPr>
      <w:rFonts w:ascii="Calibri Light" w:hAnsi="Calibri Light" w:cs="Arial"/>
      <w:color w:val="338AA3"/>
      <w:kern w:val="28"/>
      <w:sz w:val="40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4A598F"/>
    <w:pPr>
      <w:keepNext/>
      <w:numPr>
        <w:ilvl w:val="1"/>
        <w:numId w:val="1"/>
      </w:numPr>
      <w:spacing w:before="360" w:line="276" w:lineRule="auto"/>
      <w:ind w:left="567" w:hanging="567"/>
      <w:outlineLvl w:val="1"/>
    </w:pPr>
    <w:rPr>
      <w:rFonts w:ascii="Calibri Light" w:hAnsi="Calibri Light"/>
      <w:color w:val="338AA3"/>
      <w:kern w:val="28"/>
      <w:sz w:val="36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4A598F"/>
    <w:pPr>
      <w:keepNext/>
      <w:numPr>
        <w:ilvl w:val="2"/>
        <w:numId w:val="1"/>
      </w:numPr>
      <w:tabs>
        <w:tab w:val="clear" w:pos="1134"/>
      </w:tabs>
      <w:spacing w:before="240" w:line="276" w:lineRule="auto"/>
      <w:ind w:left="567" w:hanging="567"/>
      <w:outlineLvl w:val="2"/>
    </w:pPr>
    <w:rPr>
      <w:rFonts w:ascii="Calibri Light" w:hAnsi="Calibri Light"/>
      <w:color w:val="338AA3"/>
      <w:kern w:val="28"/>
      <w:sz w:val="3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4A598F"/>
    <w:pPr>
      <w:keepNext/>
      <w:numPr>
        <w:ilvl w:val="3"/>
        <w:numId w:val="1"/>
      </w:numPr>
      <w:tabs>
        <w:tab w:val="clear" w:pos="1134"/>
      </w:tabs>
      <w:spacing w:before="200"/>
      <w:ind w:left="1134" w:hanging="1134"/>
      <w:outlineLvl w:val="3"/>
    </w:pPr>
    <w:rPr>
      <w:rFonts w:ascii="Calibri Light" w:hAnsi="Calibri Light"/>
      <w:color w:val="338AA3"/>
      <w:kern w:val="28"/>
      <w:sz w:val="28"/>
    </w:rPr>
  </w:style>
  <w:style w:type="paragraph" w:styleId="Overskrift5">
    <w:name w:val="heading 5"/>
    <w:basedOn w:val="Normal"/>
    <w:next w:val="Normal"/>
    <w:link w:val="Overskrift5Tegn"/>
    <w:uiPriority w:val="9"/>
    <w:qFormat/>
    <w:rsid w:val="004A598F"/>
    <w:pPr>
      <w:keepNext/>
      <w:numPr>
        <w:ilvl w:val="4"/>
        <w:numId w:val="1"/>
      </w:numPr>
      <w:spacing w:before="120"/>
      <w:ind w:left="851" w:hanging="851"/>
      <w:outlineLvl w:val="4"/>
    </w:pPr>
    <w:rPr>
      <w:rFonts w:ascii="Calibri Light" w:hAnsi="Calibri Light"/>
      <w:color w:val="338AA3"/>
      <w:kern w:val="28"/>
      <w:sz w:val="24"/>
    </w:rPr>
  </w:style>
  <w:style w:type="paragraph" w:styleId="Overskrift6">
    <w:name w:val="heading 6"/>
    <w:basedOn w:val="Normal"/>
    <w:next w:val="Brdtekst"/>
    <w:semiHidden/>
    <w:rsid w:val="004A598F"/>
    <w:pPr>
      <w:keepNext/>
      <w:numPr>
        <w:ilvl w:val="5"/>
        <w:numId w:val="1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Overskrift7">
    <w:name w:val="heading 7"/>
    <w:basedOn w:val="Normal"/>
    <w:next w:val="Brdtekst"/>
    <w:semiHidden/>
    <w:rsid w:val="004A598F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Overskrift8">
    <w:name w:val="heading 8"/>
    <w:basedOn w:val="Normal"/>
    <w:next w:val="Brdtekst"/>
    <w:semiHidden/>
    <w:rsid w:val="004A598F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Overskrift9">
    <w:name w:val="heading 9"/>
    <w:basedOn w:val="Normal"/>
    <w:next w:val="Brdtekst"/>
    <w:semiHidden/>
    <w:rsid w:val="004A598F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Standardskriftforavsnitt">
    <w:name w:val="Default Paragraph Font"/>
    <w:uiPriority w:val="1"/>
    <w:unhideWhenUsed/>
    <w:rsid w:val="004A598F"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  <w:rsid w:val="004A598F"/>
  </w:style>
  <w:style w:type="paragraph" w:styleId="Topptekst">
    <w:name w:val="header"/>
    <w:basedOn w:val="Normal"/>
    <w:link w:val="TopptekstTegn"/>
    <w:rsid w:val="004A598F"/>
    <w:pPr>
      <w:tabs>
        <w:tab w:val="center" w:pos="4153"/>
        <w:tab w:val="right" w:pos="8306"/>
      </w:tabs>
      <w:spacing w:after="0"/>
    </w:pPr>
    <w:rPr>
      <w:rFonts w:ascii="Calibri Light" w:hAnsi="Calibri Light"/>
      <w:color w:val="595959"/>
      <w:sz w:val="20"/>
    </w:rPr>
  </w:style>
  <w:style w:type="paragraph" w:styleId="Bunntekst">
    <w:name w:val="footer"/>
    <w:basedOn w:val="Normal"/>
    <w:rsid w:val="004A598F"/>
    <w:pPr>
      <w:tabs>
        <w:tab w:val="center" w:pos="4153"/>
        <w:tab w:val="right" w:pos="8306"/>
      </w:tabs>
    </w:pPr>
    <w:rPr>
      <w:rFonts w:ascii="URWGroteskTLigExtWid" w:hAnsi="URWGroteskTLigExtWid"/>
      <w:color w:val="595959"/>
    </w:rPr>
  </w:style>
  <w:style w:type="paragraph" w:styleId="Brdtekst">
    <w:name w:val="Body Text"/>
    <w:basedOn w:val="Normal"/>
    <w:link w:val="BrdtekstTegn"/>
    <w:qFormat/>
    <w:rsid w:val="004A598F"/>
  </w:style>
  <w:style w:type="paragraph" w:customStyle="1" w:styleId="Forsideundertittel">
    <w:name w:val="Forsideundertittel"/>
    <w:basedOn w:val="Normal"/>
    <w:next w:val="Brdtekst"/>
    <w:rsid w:val="004A598F"/>
    <w:pPr>
      <w:keepNext/>
      <w:spacing w:before="360" w:after="240"/>
      <w:jc w:val="center"/>
    </w:pPr>
    <w:rPr>
      <w:b/>
      <w:color w:val="C00000"/>
      <w:kern w:val="28"/>
      <w:sz w:val="56"/>
    </w:rPr>
  </w:style>
  <w:style w:type="paragraph" w:customStyle="1" w:styleId="Forsidetittel">
    <w:name w:val="Forsidetittel"/>
    <w:basedOn w:val="Normal"/>
    <w:next w:val="Forsideundertittel"/>
    <w:rsid w:val="004A598F"/>
    <w:pPr>
      <w:keepNext/>
      <w:spacing w:before="720" w:after="240"/>
      <w:jc w:val="center"/>
    </w:pPr>
    <w:rPr>
      <w:b/>
      <w:color w:val="C00000"/>
      <w:kern w:val="28"/>
      <w:sz w:val="72"/>
    </w:rPr>
  </w:style>
  <w:style w:type="table" w:styleId="Tabellrutenett">
    <w:name w:val="Table Grid"/>
    <w:basedOn w:val="Vanligtabell"/>
    <w:rsid w:val="004A59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">
    <w:name w:val="List"/>
    <w:basedOn w:val="Brdtekst"/>
    <w:semiHidden/>
    <w:rsid w:val="004A598F"/>
    <w:pPr>
      <w:tabs>
        <w:tab w:val="left" w:pos="720"/>
      </w:tabs>
      <w:spacing w:after="80"/>
      <w:ind w:left="1491" w:hanging="357"/>
    </w:pPr>
  </w:style>
  <w:style w:type="paragraph" w:styleId="INNH1">
    <w:name w:val="toc 1"/>
    <w:basedOn w:val="Normal"/>
    <w:semiHidden/>
    <w:rsid w:val="004A598F"/>
    <w:pPr>
      <w:tabs>
        <w:tab w:val="right" w:pos="9355"/>
      </w:tabs>
      <w:spacing w:before="360"/>
    </w:pPr>
    <w:rPr>
      <w:rFonts w:ascii="Arial Rounded MT Bold" w:hAnsi="Arial Rounded MT Bold"/>
      <w:b/>
      <w:sz w:val="24"/>
    </w:rPr>
  </w:style>
  <w:style w:type="character" w:styleId="Hyperkobling">
    <w:name w:val="Hyperlink"/>
    <w:semiHidden/>
    <w:rsid w:val="004A598F"/>
    <w:rPr>
      <w:rFonts w:ascii="URWGroteskTExtLig" w:hAnsi="URWGroteskTExtLig"/>
      <w:color w:val="0000FF"/>
      <w:sz w:val="22"/>
      <w:u w:val="single"/>
    </w:rPr>
  </w:style>
  <w:style w:type="paragraph" w:styleId="INNH2">
    <w:name w:val="toc 2"/>
    <w:basedOn w:val="Normal"/>
    <w:semiHidden/>
    <w:rsid w:val="004A598F"/>
    <w:pPr>
      <w:tabs>
        <w:tab w:val="right" w:pos="9355"/>
      </w:tabs>
      <w:spacing w:before="240"/>
      <w:ind w:left="200"/>
    </w:pPr>
    <w:rPr>
      <w:rFonts w:ascii="Times New Roman" w:hAnsi="Times New Roman"/>
      <w:b/>
    </w:rPr>
  </w:style>
  <w:style w:type="paragraph" w:styleId="INNH3">
    <w:name w:val="toc 3"/>
    <w:basedOn w:val="Normal"/>
    <w:semiHidden/>
    <w:rsid w:val="004A598F"/>
    <w:pPr>
      <w:tabs>
        <w:tab w:val="right" w:pos="9355"/>
      </w:tabs>
      <w:ind w:left="400"/>
    </w:pPr>
    <w:rPr>
      <w:rFonts w:ascii="Times New Roman" w:hAnsi="Times New Roman"/>
    </w:rPr>
  </w:style>
  <w:style w:type="character" w:customStyle="1" w:styleId="BrdtekstTegn">
    <w:name w:val="Brødtekst Tegn"/>
    <w:link w:val="Brdtekst"/>
    <w:rsid w:val="004A598F"/>
    <w:rPr>
      <w:rFonts w:ascii="Calibri" w:hAnsi="Calibri"/>
      <w:sz w:val="22"/>
    </w:rPr>
  </w:style>
  <w:style w:type="paragraph" w:customStyle="1" w:styleId="TableText">
    <w:name w:val="Table Text"/>
    <w:basedOn w:val="Normal"/>
    <w:semiHidden/>
    <w:rsid w:val="004A598F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  <w:sz w:val="16"/>
    </w:rPr>
  </w:style>
  <w:style w:type="paragraph" w:customStyle="1" w:styleId="TableHeading">
    <w:name w:val="Table Heading"/>
    <w:basedOn w:val="TableText"/>
    <w:semiHidden/>
    <w:rsid w:val="004A598F"/>
    <w:pPr>
      <w:spacing w:before="120"/>
    </w:pPr>
    <w:rPr>
      <w:b/>
    </w:rPr>
  </w:style>
  <w:style w:type="paragraph" w:styleId="Bildetekst">
    <w:name w:val="caption"/>
    <w:basedOn w:val="Normal"/>
    <w:next w:val="Normal"/>
    <w:semiHidden/>
    <w:rsid w:val="004A598F"/>
    <w:rPr>
      <w:rFonts w:ascii="Arial" w:hAnsi="Arial"/>
      <w:sz w:val="28"/>
    </w:rPr>
  </w:style>
  <w:style w:type="paragraph" w:customStyle="1" w:styleId="BodyTable">
    <w:name w:val="BodyTable"/>
    <w:basedOn w:val="Normal"/>
    <w:semiHidden/>
    <w:rsid w:val="004A598F"/>
    <w:pPr>
      <w:spacing w:before="115"/>
    </w:pPr>
  </w:style>
  <w:style w:type="paragraph" w:customStyle="1" w:styleId="Punktmerketliste2">
    <w:name w:val="Punktmerket liste 2"/>
    <w:basedOn w:val="Normal"/>
    <w:next w:val="Punktliste2"/>
    <w:autoRedefine/>
    <w:semiHidden/>
    <w:rsid w:val="004A598F"/>
    <w:pPr>
      <w:ind w:left="2880"/>
    </w:pPr>
    <w:rPr>
      <w:rFonts w:ascii="Times New Roman" w:hAnsi="Times New Roman"/>
      <w:lang w:eastAsia="en-US"/>
    </w:rPr>
  </w:style>
  <w:style w:type="character" w:customStyle="1" w:styleId="DIPSFelt">
    <w:name w:val="DIPS Felt"/>
    <w:rsid w:val="004A598F"/>
    <w:rPr>
      <w:i/>
      <w:color w:val="0000FF"/>
      <w:lang w:val="nb-NO"/>
    </w:rPr>
  </w:style>
  <w:style w:type="character" w:customStyle="1" w:styleId="Overskrift2Tegn">
    <w:name w:val="Overskrift 2 Tegn"/>
    <w:link w:val="Overskrift2"/>
    <w:uiPriority w:val="9"/>
    <w:rsid w:val="004A598F"/>
    <w:rPr>
      <w:rFonts w:ascii="Calibri Light" w:hAnsi="Calibri Light"/>
      <w:color w:val="338AA3"/>
      <w:kern w:val="28"/>
      <w:sz w:val="36"/>
      <w:szCs w:val="28"/>
    </w:rPr>
  </w:style>
  <w:style w:type="paragraph" w:styleId="Bobletekst">
    <w:name w:val="Balloon Text"/>
    <w:basedOn w:val="Normal"/>
    <w:semiHidden/>
    <w:rsid w:val="004A598F"/>
    <w:rPr>
      <w:rFonts w:ascii="Tahoma" w:hAnsi="Tahoma" w:cs="Tahoma"/>
      <w:sz w:val="16"/>
      <w:szCs w:val="16"/>
    </w:rPr>
  </w:style>
  <w:style w:type="paragraph" w:customStyle="1" w:styleId="HeadingBase">
    <w:name w:val="Heading Base"/>
    <w:basedOn w:val="Normal"/>
    <w:semiHidden/>
    <w:rsid w:val="004A598F"/>
    <w:rPr>
      <w:rFonts w:ascii="Arial" w:hAnsi="Arial"/>
      <w:b/>
    </w:rPr>
  </w:style>
  <w:style w:type="paragraph" w:customStyle="1" w:styleId="Definition">
    <w:name w:val="Definition"/>
    <w:basedOn w:val="Brdtekst"/>
    <w:semiHidden/>
    <w:rsid w:val="004A598F"/>
  </w:style>
  <w:style w:type="paragraph" w:customStyle="1" w:styleId="BodyTextTable">
    <w:name w:val="Body Text Table"/>
    <w:basedOn w:val="Brdtekst"/>
    <w:semiHidden/>
    <w:rsid w:val="004A598F"/>
  </w:style>
  <w:style w:type="paragraph" w:styleId="Tittel">
    <w:name w:val="Title"/>
    <w:basedOn w:val="HeadingBase"/>
    <w:semiHidden/>
    <w:rsid w:val="004A598F"/>
    <w:pPr>
      <w:spacing w:before="242" w:after="722"/>
      <w:jc w:val="right"/>
    </w:pPr>
    <w:rPr>
      <w:sz w:val="72"/>
    </w:rPr>
  </w:style>
  <w:style w:type="paragraph" w:customStyle="1" w:styleId="ByLine">
    <w:name w:val="ByLine"/>
    <w:basedOn w:val="Tittel"/>
    <w:semiHidden/>
    <w:rsid w:val="004A598F"/>
    <w:rPr>
      <w:sz w:val="28"/>
    </w:rPr>
  </w:style>
  <w:style w:type="paragraph" w:customStyle="1" w:styleId="CodeBase">
    <w:name w:val="Code Base"/>
    <w:basedOn w:val="Brdtekst"/>
    <w:semiHidden/>
    <w:rsid w:val="004A598F"/>
    <w:rPr>
      <w:rFonts w:ascii="Courier New" w:hAnsi="Courier New"/>
    </w:rPr>
  </w:style>
  <w:style w:type="paragraph" w:customStyle="1" w:styleId="CodeExplained">
    <w:name w:val="CodeExplained"/>
    <w:basedOn w:val="CodeBase"/>
    <w:semiHidden/>
    <w:rsid w:val="004A598F"/>
    <w:pPr>
      <w:spacing w:after="40"/>
      <w:ind w:left="3240"/>
    </w:pPr>
  </w:style>
  <w:style w:type="character" w:customStyle="1" w:styleId="D2HNoGloss">
    <w:name w:val="D2HNoGloss"/>
    <w:semiHidden/>
    <w:rsid w:val="004A598F"/>
  </w:style>
  <w:style w:type="paragraph" w:customStyle="1" w:styleId="Figures">
    <w:name w:val="Figures"/>
    <w:basedOn w:val="Brdtekst"/>
    <w:next w:val="Bildetekst"/>
    <w:semiHidden/>
    <w:rsid w:val="004A598F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  <w:semiHidden/>
    <w:rsid w:val="004A598F"/>
    <w:pPr>
      <w:ind w:left="720"/>
    </w:pPr>
  </w:style>
  <w:style w:type="paragraph" w:customStyle="1" w:styleId="HeaderBase">
    <w:name w:val="Header Base"/>
    <w:basedOn w:val="HeadingBase"/>
    <w:semiHidden/>
    <w:rsid w:val="004A598F"/>
  </w:style>
  <w:style w:type="paragraph" w:customStyle="1" w:styleId="footereven">
    <w:name w:val="footer even"/>
    <w:basedOn w:val="Bunntekst"/>
    <w:semiHidden/>
    <w:rsid w:val="004A598F"/>
  </w:style>
  <w:style w:type="paragraph" w:customStyle="1" w:styleId="footerodd">
    <w:name w:val="footer odd"/>
    <w:basedOn w:val="Bunntekst"/>
    <w:semiHidden/>
    <w:rsid w:val="004A598F"/>
  </w:style>
  <w:style w:type="paragraph" w:customStyle="1" w:styleId="headereven">
    <w:name w:val="header even"/>
    <w:basedOn w:val="Normal"/>
    <w:semiHidden/>
    <w:rsid w:val="004A598F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headerodd">
    <w:name w:val="header odd"/>
    <w:basedOn w:val="Normal"/>
    <w:semiHidden/>
    <w:rsid w:val="004A598F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IndexBase">
    <w:name w:val="Index Base"/>
    <w:basedOn w:val="Normal"/>
    <w:semiHidden/>
    <w:rsid w:val="004A598F"/>
  </w:style>
  <w:style w:type="paragraph" w:styleId="Indeks1">
    <w:name w:val="index 1"/>
    <w:basedOn w:val="IndexBase"/>
    <w:next w:val="Normal"/>
    <w:autoRedefine/>
    <w:semiHidden/>
    <w:rsid w:val="004A598F"/>
    <w:pPr>
      <w:ind w:left="432" w:hanging="432"/>
    </w:pPr>
  </w:style>
  <w:style w:type="paragraph" w:styleId="Indeks2">
    <w:name w:val="index 2"/>
    <w:basedOn w:val="IndexBase"/>
    <w:next w:val="Normal"/>
    <w:autoRedefine/>
    <w:semiHidden/>
    <w:rsid w:val="004A598F"/>
    <w:pPr>
      <w:ind w:left="432" w:hanging="288"/>
    </w:pPr>
  </w:style>
  <w:style w:type="paragraph" w:styleId="Indeks3">
    <w:name w:val="index 3"/>
    <w:basedOn w:val="IndexBase"/>
    <w:next w:val="Normal"/>
    <w:autoRedefine/>
    <w:semiHidden/>
    <w:rsid w:val="004A598F"/>
    <w:pPr>
      <w:ind w:left="432" w:hanging="144"/>
    </w:pPr>
  </w:style>
  <w:style w:type="paragraph" w:styleId="Stikkordregisteroverskrift">
    <w:name w:val="index heading"/>
    <w:basedOn w:val="HeadingBase"/>
    <w:next w:val="Indeks1"/>
    <w:semiHidden/>
    <w:rsid w:val="004A598F"/>
    <w:pPr>
      <w:keepNext/>
      <w:spacing w:before="302" w:after="122"/>
    </w:pPr>
  </w:style>
  <w:style w:type="paragraph" w:customStyle="1" w:styleId="Jump">
    <w:name w:val="Jump"/>
    <w:basedOn w:val="Brdtekst"/>
    <w:semiHidden/>
    <w:rsid w:val="004A598F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semiHidden/>
    <w:rsid w:val="004A598F"/>
    <w:pPr>
      <w:spacing w:before="120" w:after="60"/>
      <w:ind w:left="2880"/>
    </w:pPr>
    <w:rPr>
      <w:color w:val="FF00FF"/>
      <w:sz w:val="24"/>
    </w:rPr>
  </w:style>
  <w:style w:type="paragraph" w:styleId="Liste2">
    <w:name w:val="List 2"/>
    <w:basedOn w:val="Liste"/>
    <w:semiHidden/>
    <w:rsid w:val="004A598F"/>
    <w:pPr>
      <w:tabs>
        <w:tab w:val="left" w:pos="4320"/>
      </w:tabs>
      <w:ind w:left="4320"/>
    </w:pPr>
  </w:style>
  <w:style w:type="paragraph" w:customStyle="1" w:styleId="ListTable">
    <w:name w:val="List Table"/>
    <w:basedOn w:val="Liste"/>
    <w:semiHidden/>
    <w:rsid w:val="004A598F"/>
    <w:pPr>
      <w:tabs>
        <w:tab w:val="left" w:pos="1080"/>
      </w:tabs>
      <w:ind w:left="1080"/>
    </w:pPr>
  </w:style>
  <w:style w:type="paragraph" w:customStyle="1" w:styleId="List2Table">
    <w:name w:val="List 2 Table"/>
    <w:basedOn w:val="ListTable"/>
    <w:semiHidden/>
    <w:rsid w:val="004A598F"/>
    <w:pPr>
      <w:tabs>
        <w:tab w:val="left" w:pos="1440"/>
      </w:tabs>
      <w:ind w:left="1440"/>
    </w:pPr>
  </w:style>
  <w:style w:type="paragraph" w:customStyle="1" w:styleId="MarginNote">
    <w:name w:val="Margin Note"/>
    <w:basedOn w:val="Brdtekst"/>
    <w:semiHidden/>
    <w:rsid w:val="004A598F"/>
    <w:pPr>
      <w:spacing w:before="122"/>
      <w:ind w:right="432"/>
    </w:pPr>
    <w:rPr>
      <w:i/>
    </w:rPr>
  </w:style>
  <w:style w:type="paragraph" w:styleId="Vanliginnrykk">
    <w:name w:val="Normal Indent"/>
    <w:basedOn w:val="Normal"/>
    <w:semiHidden/>
    <w:rsid w:val="004A598F"/>
    <w:pPr>
      <w:ind w:left="720"/>
    </w:pPr>
  </w:style>
  <w:style w:type="paragraph" w:customStyle="1" w:styleId="Note">
    <w:name w:val="Note"/>
    <w:basedOn w:val="Brdtekst"/>
    <w:semiHidden/>
    <w:rsid w:val="004A598F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semiHidden/>
    <w:rsid w:val="004A598F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sz w:val="16"/>
    </w:rPr>
  </w:style>
  <w:style w:type="paragraph" w:customStyle="1" w:styleId="SourceTop">
    <w:name w:val="SourceTop"/>
    <w:basedOn w:val="Source"/>
    <w:next w:val="Source"/>
    <w:semiHidden/>
    <w:rsid w:val="004A598F"/>
    <w:pPr>
      <w:spacing w:before="115"/>
    </w:pPr>
  </w:style>
  <w:style w:type="paragraph" w:customStyle="1" w:styleId="SuperTitle">
    <w:name w:val="SuperTitle"/>
    <w:basedOn w:val="Tittel"/>
    <w:semiHidden/>
    <w:rsid w:val="004A598F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semiHidden/>
    <w:rsid w:val="004A598F"/>
    <w:pPr>
      <w:spacing w:before="40" w:line="40" w:lineRule="exact"/>
      <w:ind w:left="2880"/>
    </w:pPr>
  </w:style>
  <w:style w:type="paragraph" w:customStyle="1" w:styleId="TableHeading0">
    <w:name w:val="TableHeading"/>
    <w:basedOn w:val="HeadingBase"/>
    <w:semiHidden/>
    <w:rsid w:val="004A598F"/>
    <w:pPr>
      <w:spacing w:before="60" w:after="60"/>
      <w:ind w:right="72"/>
    </w:pPr>
  </w:style>
  <w:style w:type="paragraph" w:customStyle="1" w:styleId="TableText0">
    <w:name w:val="TableText"/>
    <w:basedOn w:val="Brdtekst"/>
    <w:semiHidden/>
    <w:rsid w:val="004A598F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  <w:semiHidden/>
    <w:rsid w:val="004A598F"/>
  </w:style>
  <w:style w:type="paragraph" w:customStyle="1" w:styleId="TOCTitle">
    <w:name w:val="TOCTitle"/>
    <w:basedOn w:val="HeadingBase"/>
    <w:semiHidden/>
    <w:rsid w:val="004A598F"/>
    <w:pPr>
      <w:keepNext/>
      <w:spacing w:before="960" w:after="480"/>
    </w:pPr>
    <w:rPr>
      <w:sz w:val="60"/>
    </w:rPr>
  </w:style>
  <w:style w:type="paragraph" w:customStyle="1" w:styleId="C1HBullet">
    <w:name w:val="C1H Bullet"/>
    <w:basedOn w:val="Brdtekst"/>
    <w:semiHidden/>
    <w:rsid w:val="004A598F"/>
    <w:pPr>
      <w:numPr>
        <w:numId w:val="2"/>
      </w:numPr>
    </w:pPr>
  </w:style>
  <w:style w:type="paragraph" w:customStyle="1" w:styleId="C1HBullet2">
    <w:name w:val="C1H Bullet 2"/>
    <w:basedOn w:val="Brdtekst"/>
    <w:semiHidden/>
    <w:rsid w:val="004A598F"/>
    <w:pPr>
      <w:numPr>
        <w:numId w:val="3"/>
      </w:numPr>
    </w:pPr>
  </w:style>
  <w:style w:type="paragraph" w:customStyle="1" w:styleId="C1HBullet2A">
    <w:name w:val="C1H Bullet 2A"/>
    <w:basedOn w:val="Brdtekst"/>
    <w:semiHidden/>
    <w:rsid w:val="004A598F"/>
    <w:pPr>
      <w:numPr>
        <w:numId w:val="4"/>
      </w:numPr>
    </w:pPr>
  </w:style>
  <w:style w:type="paragraph" w:customStyle="1" w:styleId="C1HNumber">
    <w:name w:val="C1H Number"/>
    <w:basedOn w:val="Brdtekst"/>
    <w:semiHidden/>
    <w:rsid w:val="004A598F"/>
    <w:pPr>
      <w:numPr>
        <w:numId w:val="5"/>
      </w:numPr>
    </w:pPr>
  </w:style>
  <w:style w:type="paragraph" w:customStyle="1" w:styleId="C1HNumber2">
    <w:name w:val="C1H Number 2"/>
    <w:basedOn w:val="Brdtekst"/>
    <w:semiHidden/>
    <w:rsid w:val="004A598F"/>
    <w:pPr>
      <w:numPr>
        <w:numId w:val="6"/>
      </w:numPr>
    </w:pPr>
  </w:style>
  <w:style w:type="paragraph" w:customStyle="1" w:styleId="C1HContinue">
    <w:name w:val="C1H Continue"/>
    <w:basedOn w:val="Brdtekst"/>
    <w:semiHidden/>
    <w:rsid w:val="004A598F"/>
    <w:pPr>
      <w:ind w:left="3960"/>
    </w:pPr>
  </w:style>
  <w:style w:type="paragraph" w:customStyle="1" w:styleId="C1HContinue2">
    <w:name w:val="C1H Continue 2"/>
    <w:basedOn w:val="Brdtekst"/>
    <w:semiHidden/>
    <w:rsid w:val="004A598F"/>
    <w:pPr>
      <w:ind w:left="4320"/>
    </w:pPr>
  </w:style>
  <w:style w:type="character" w:customStyle="1" w:styleId="C1HJump">
    <w:name w:val="C1H Jump"/>
    <w:rsid w:val="004A598F"/>
    <w:rPr>
      <w:color w:val="008000"/>
    </w:rPr>
  </w:style>
  <w:style w:type="character" w:customStyle="1" w:styleId="C1HPopup">
    <w:name w:val="C1H Popup"/>
    <w:semiHidden/>
    <w:rsid w:val="004A598F"/>
    <w:rPr>
      <w:color w:val="008000"/>
    </w:rPr>
  </w:style>
  <w:style w:type="character" w:customStyle="1" w:styleId="C1HIndex">
    <w:name w:val="C1H Index"/>
    <w:semiHidden/>
    <w:rsid w:val="004A598F"/>
    <w:rPr>
      <w:color w:val="808000"/>
    </w:rPr>
  </w:style>
  <w:style w:type="paragraph" w:customStyle="1" w:styleId="MidTopic">
    <w:name w:val="MidTopic"/>
    <w:basedOn w:val="Overskrift3"/>
    <w:next w:val="Brdtekst"/>
    <w:semiHidden/>
    <w:rsid w:val="004A598F"/>
    <w:pPr>
      <w:outlineLvl w:val="9"/>
    </w:pPr>
    <w:rPr>
      <w:color w:val="008000"/>
      <w:szCs w:val="28"/>
    </w:rPr>
  </w:style>
  <w:style w:type="paragraph" w:customStyle="1" w:styleId="WhatsThis">
    <w:name w:val="WhatsThis"/>
    <w:basedOn w:val="Overskrift3"/>
    <w:next w:val="Brdtekst"/>
    <w:semiHidden/>
    <w:rsid w:val="004A598F"/>
    <w:pPr>
      <w:outlineLvl w:val="9"/>
    </w:pPr>
  </w:style>
  <w:style w:type="character" w:customStyle="1" w:styleId="DIPSLaglink">
    <w:name w:val="DIPS Lag link"/>
    <w:semiHidden/>
    <w:rsid w:val="004A598F"/>
    <w:rPr>
      <w:i/>
      <w:color w:val="FF9900"/>
      <w:lang w:val="nb-NO"/>
    </w:rPr>
  </w:style>
  <w:style w:type="paragraph" w:customStyle="1" w:styleId="DIPSeksempel">
    <w:name w:val="DIPS eksempel"/>
    <w:basedOn w:val="Brdtekst"/>
    <w:next w:val="Brdtekst"/>
    <w:rsid w:val="004A598F"/>
    <w:rPr>
      <w:i/>
    </w:rPr>
  </w:style>
  <w:style w:type="paragraph" w:customStyle="1" w:styleId="DIPSBildetekst">
    <w:name w:val="DIPS Bildetekst"/>
    <w:basedOn w:val="Bildetekst"/>
    <w:next w:val="Brdtekst"/>
    <w:rsid w:val="004A598F"/>
    <w:rPr>
      <w:rFonts w:ascii="URWGroteskTExtLig" w:hAnsi="URWGroteskTExtLig"/>
      <w:color w:val="FF0000"/>
      <w:sz w:val="20"/>
      <w:szCs w:val="18"/>
    </w:rPr>
  </w:style>
  <w:style w:type="character" w:customStyle="1" w:styleId="DIPSKnapp">
    <w:name w:val="DIPS Knapp"/>
    <w:rsid w:val="004A598F"/>
    <w:rPr>
      <w:b/>
      <w:color w:val="0000FF"/>
      <w:lang w:val="nb-NO"/>
    </w:rPr>
  </w:style>
  <w:style w:type="character" w:customStyle="1" w:styleId="DIPSMenyvalg">
    <w:name w:val="DIPS Menyvalg"/>
    <w:rsid w:val="004A598F"/>
    <w:rPr>
      <w:color w:val="0000FF"/>
      <w:lang w:val="nb-NO"/>
    </w:rPr>
  </w:style>
  <w:style w:type="character" w:customStyle="1" w:styleId="BrdtekstFet">
    <w:name w:val="Brødtekst Fet"/>
    <w:semiHidden/>
    <w:rsid w:val="004A598F"/>
    <w:rPr>
      <w:b/>
      <w:lang w:val="nb-NO"/>
    </w:rPr>
  </w:style>
  <w:style w:type="character" w:customStyle="1" w:styleId="BrdtekstKursiv">
    <w:name w:val="Brødtekst Kursiv"/>
    <w:semiHidden/>
    <w:rsid w:val="004A598F"/>
    <w:rPr>
      <w:i/>
      <w:lang w:val="nb-NO"/>
    </w:rPr>
  </w:style>
  <w:style w:type="character" w:customStyle="1" w:styleId="BrdtekstUnderstrek">
    <w:name w:val="Brødtekst Understrek"/>
    <w:semiHidden/>
    <w:rsid w:val="004A598F"/>
    <w:rPr>
      <w:u w:val="single"/>
    </w:rPr>
  </w:style>
  <w:style w:type="character" w:customStyle="1" w:styleId="DIPSKolonnefelt">
    <w:name w:val="DIPS Kolonnefelt"/>
    <w:rsid w:val="004A598F"/>
    <w:rPr>
      <w:color w:val="800000"/>
    </w:rPr>
  </w:style>
  <w:style w:type="paragraph" w:customStyle="1" w:styleId="DIPSGruppetittel">
    <w:name w:val="DIPS Gruppetittel"/>
    <w:basedOn w:val="Brdtekst"/>
    <w:next w:val="Brdtekst"/>
    <w:rsid w:val="004A598F"/>
    <w:pPr>
      <w:pBdr>
        <w:top w:val="single" w:sz="6" w:space="1" w:color="auto"/>
      </w:pBdr>
    </w:pPr>
    <w:rPr>
      <w:b/>
    </w:rPr>
  </w:style>
  <w:style w:type="character" w:customStyle="1" w:styleId="DIPSKlassenavn">
    <w:name w:val="DIPS Klassenavn"/>
    <w:rsid w:val="004A598F"/>
    <w:rPr>
      <w:rFonts w:ascii="Arial" w:hAnsi="Arial"/>
      <w:b/>
      <w:color w:val="FF0000"/>
      <w:sz w:val="20"/>
    </w:rPr>
  </w:style>
  <w:style w:type="paragraph" w:styleId="INNH4">
    <w:name w:val="toc 4"/>
    <w:basedOn w:val="Normal"/>
    <w:next w:val="Normal"/>
    <w:autoRedefine/>
    <w:semiHidden/>
    <w:rsid w:val="004A598F"/>
    <w:pPr>
      <w:ind w:left="400"/>
    </w:pPr>
  </w:style>
  <w:style w:type="paragraph" w:styleId="INNH5">
    <w:name w:val="toc 5"/>
    <w:basedOn w:val="Normal"/>
    <w:next w:val="Normal"/>
    <w:autoRedefine/>
    <w:semiHidden/>
    <w:rsid w:val="004A598F"/>
    <w:pPr>
      <w:ind w:left="600"/>
    </w:pPr>
  </w:style>
  <w:style w:type="paragraph" w:styleId="INNH6">
    <w:name w:val="toc 6"/>
    <w:basedOn w:val="Normal"/>
    <w:next w:val="Normal"/>
    <w:autoRedefine/>
    <w:semiHidden/>
    <w:rsid w:val="004A598F"/>
    <w:pPr>
      <w:ind w:left="800"/>
    </w:pPr>
  </w:style>
  <w:style w:type="paragraph" w:styleId="INNH7">
    <w:name w:val="toc 7"/>
    <w:basedOn w:val="Normal"/>
    <w:next w:val="Normal"/>
    <w:autoRedefine/>
    <w:semiHidden/>
    <w:rsid w:val="004A598F"/>
    <w:pPr>
      <w:ind w:left="1000"/>
    </w:pPr>
  </w:style>
  <w:style w:type="paragraph" w:styleId="INNH8">
    <w:name w:val="toc 8"/>
    <w:basedOn w:val="Normal"/>
    <w:next w:val="Normal"/>
    <w:autoRedefine/>
    <w:semiHidden/>
    <w:rsid w:val="004A598F"/>
    <w:pPr>
      <w:ind w:left="1200"/>
    </w:pPr>
  </w:style>
  <w:style w:type="paragraph" w:styleId="INNH9">
    <w:name w:val="toc 9"/>
    <w:basedOn w:val="Normal"/>
    <w:next w:val="Normal"/>
    <w:autoRedefine/>
    <w:semiHidden/>
    <w:rsid w:val="004A598F"/>
    <w:pPr>
      <w:ind w:left="1400"/>
    </w:pPr>
  </w:style>
  <w:style w:type="paragraph" w:customStyle="1" w:styleId="DIPSTabelltekst">
    <w:name w:val="DIPS Tabelltekst"/>
    <w:basedOn w:val="Brdtekst"/>
    <w:qFormat/>
    <w:rsid w:val="004A598F"/>
    <w:rPr>
      <w:rFonts w:cs="Arial"/>
    </w:rPr>
  </w:style>
  <w:style w:type="paragraph" w:customStyle="1" w:styleId="DIPSNummertliste">
    <w:name w:val="DIPS Nummert liste"/>
    <w:basedOn w:val="Normal"/>
    <w:link w:val="DIPSNummertlisteTegn"/>
    <w:qFormat/>
    <w:rsid w:val="004A598F"/>
    <w:pPr>
      <w:numPr>
        <w:numId w:val="16"/>
      </w:numPr>
    </w:pPr>
    <w:rPr>
      <w:rFonts w:cs="Arial"/>
    </w:rPr>
  </w:style>
  <w:style w:type="paragraph" w:customStyle="1" w:styleId="DIPSPunktmerketliste">
    <w:name w:val="DIPS Punktmerket liste"/>
    <w:basedOn w:val="Normal"/>
    <w:link w:val="DIPSPunktmerketlisteTegn"/>
    <w:qFormat/>
    <w:rsid w:val="004A598F"/>
    <w:pPr>
      <w:numPr>
        <w:numId w:val="7"/>
      </w:numPr>
      <w:ind w:left="1208" w:hanging="357"/>
    </w:pPr>
    <w:rPr>
      <w:rFonts w:cs="Arial"/>
    </w:rPr>
  </w:style>
  <w:style w:type="character" w:customStyle="1" w:styleId="DIPSNummertlisteTegn">
    <w:name w:val="DIPS Nummert liste Tegn"/>
    <w:link w:val="DIPSNummertliste"/>
    <w:rsid w:val="004A598F"/>
    <w:rPr>
      <w:rFonts w:ascii="Calibri" w:hAnsi="Calibri" w:cs="Arial"/>
      <w:sz w:val="22"/>
    </w:rPr>
  </w:style>
  <w:style w:type="character" w:customStyle="1" w:styleId="Overskrift3Tegn">
    <w:name w:val="Overskrift 3 Tegn"/>
    <w:link w:val="Overskrift3"/>
    <w:uiPriority w:val="9"/>
    <w:rsid w:val="004A598F"/>
    <w:rPr>
      <w:rFonts w:ascii="Calibri Light" w:hAnsi="Calibri Light"/>
      <w:color w:val="338AA3"/>
      <w:kern w:val="28"/>
      <w:sz w:val="32"/>
      <w:szCs w:val="24"/>
    </w:rPr>
  </w:style>
  <w:style w:type="character" w:customStyle="1" w:styleId="DIPSPunktmerketlisteTegn">
    <w:name w:val="DIPS Punktmerket liste Tegn"/>
    <w:link w:val="DIPSPunktmerketliste"/>
    <w:rsid w:val="004A598F"/>
    <w:rPr>
      <w:rFonts w:ascii="Calibri" w:hAnsi="Calibri" w:cs="Arial"/>
      <w:sz w:val="22"/>
    </w:rPr>
  </w:style>
  <w:style w:type="character" w:customStyle="1" w:styleId="Overskrift4Tegn">
    <w:name w:val="Overskrift 4 Tegn"/>
    <w:link w:val="Overskrift4"/>
    <w:uiPriority w:val="9"/>
    <w:rsid w:val="004A598F"/>
    <w:rPr>
      <w:rFonts w:ascii="Calibri Light" w:hAnsi="Calibri Light"/>
      <w:color w:val="338AA3"/>
      <w:kern w:val="28"/>
      <w:sz w:val="28"/>
    </w:rPr>
  </w:style>
  <w:style w:type="character" w:customStyle="1" w:styleId="Overskrift5Tegn">
    <w:name w:val="Overskrift 5 Tegn"/>
    <w:link w:val="Overskrift5"/>
    <w:uiPriority w:val="9"/>
    <w:rsid w:val="004A598F"/>
    <w:rPr>
      <w:rFonts w:ascii="Calibri Light" w:hAnsi="Calibri Light"/>
      <w:color w:val="338AA3"/>
      <w:kern w:val="28"/>
      <w:sz w:val="24"/>
    </w:rPr>
  </w:style>
  <w:style w:type="table" w:customStyle="1" w:styleId="DIPStabell1">
    <w:name w:val="DIPS tabell1"/>
    <w:basedOn w:val="Vanligtabell"/>
    <w:next w:val="Middelsliste1-uthevingsfarge2"/>
    <w:uiPriority w:val="65"/>
    <w:rsid w:val="004A598F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styleId="Middelsliste1-uthevingsfarge2">
    <w:name w:val="Medium List 1 Accent 2"/>
    <w:basedOn w:val="Vanligtabell"/>
    <w:uiPriority w:val="65"/>
    <w:rsid w:val="004A598F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DIPStabell2">
    <w:name w:val="DIPS tabell2"/>
    <w:basedOn w:val="Vanligtabell"/>
    <w:next w:val="Middelsliste1-uthevingsfarge2"/>
    <w:uiPriority w:val="65"/>
    <w:rsid w:val="004A598F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3">
    <w:name w:val="DIPS tabell3"/>
    <w:basedOn w:val="Vanligtabell"/>
    <w:next w:val="Middelsliste1-uthevingsfarge2"/>
    <w:uiPriority w:val="65"/>
    <w:rsid w:val="004A598F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4">
    <w:name w:val="DIPS tabell4"/>
    <w:basedOn w:val="Vanligtabell"/>
    <w:next w:val="Middelsliste1-uthevingsfarge2"/>
    <w:uiPriority w:val="65"/>
    <w:rsid w:val="004A598F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5">
    <w:name w:val="DIPS tabell5"/>
    <w:basedOn w:val="Vanligtabell"/>
    <w:next w:val="Middelsliste1-uthevingsfarge2"/>
    <w:uiPriority w:val="65"/>
    <w:rsid w:val="004A598F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6">
    <w:name w:val="DIPS tabell6"/>
    <w:basedOn w:val="Vanligtabell"/>
    <w:next w:val="Middelsliste1-uthevingsfarge2"/>
    <w:uiPriority w:val="65"/>
    <w:rsid w:val="004A598F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7">
    <w:name w:val="DIPS tabell7"/>
    <w:basedOn w:val="Vanligtabell"/>
    <w:next w:val="Middelsliste1-uthevingsfarge2"/>
    <w:uiPriority w:val="65"/>
    <w:rsid w:val="004A598F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8">
    <w:name w:val="DIPS tabell8"/>
    <w:basedOn w:val="Vanligtabell"/>
    <w:next w:val="Middelsliste1-uthevingsfarge2"/>
    <w:uiPriority w:val="65"/>
    <w:rsid w:val="004A598F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9">
    <w:name w:val="DIPS tabell9"/>
    <w:basedOn w:val="Vanligtabell"/>
    <w:next w:val="Middelsliste1-uthevingsfarge2"/>
    <w:uiPriority w:val="65"/>
    <w:rsid w:val="004A598F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10">
    <w:name w:val="DIPS tabell10"/>
    <w:basedOn w:val="Vanligtabell"/>
    <w:next w:val="Middelsliste1-uthevingsfarge2"/>
    <w:uiPriority w:val="65"/>
    <w:rsid w:val="004A598F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paragraph" w:styleId="Punktliste2">
    <w:name w:val="List Bullet 2"/>
    <w:basedOn w:val="Normal"/>
    <w:rsid w:val="00DE29D7"/>
    <w:pPr>
      <w:numPr>
        <w:numId w:val="39"/>
      </w:numPr>
      <w:contextualSpacing/>
    </w:pPr>
  </w:style>
  <w:style w:type="paragraph" w:styleId="Listeavsnitt">
    <w:name w:val="List Paragraph"/>
    <w:basedOn w:val="Normal"/>
    <w:uiPriority w:val="34"/>
    <w:semiHidden/>
    <w:rsid w:val="00FB7091"/>
    <w:pPr>
      <w:ind w:left="720"/>
      <w:contextualSpacing/>
    </w:pPr>
  </w:style>
  <w:style w:type="character" w:customStyle="1" w:styleId="TopptekstTegn">
    <w:name w:val="Topptekst Tegn"/>
    <w:basedOn w:val="Standardskriftforavsnitt"/>
    <w:link w:val="Topptekst"/>
    <w:rsid w:val="009A51A2"/>
    <w:rPr>
      <w:rFonts w:ascii="Calibri Light" w:hAnsi="Calibri Light"/>
      <w:color w:val="5959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-fs01\dips\KIDS\Maler\DIPS%20Interne\UTV%20Diverse\UTV%20Mal%20DIPS%20Brukerdokumentasjon%20for%20hjelpefil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A51339EFFE05409A53BF5DB9E9B024" ma:contentTypeVersion="13" ma:contentTypeDescription="Opprett et nytt dokument." ma:contentTypeScope="" ma:versionID="525a150983a3551ed895f66903390248">
  <xsd:schema xmlns:xsd="http://www.w3.org/2001/XMLSchema" xmlns:p="http://schemas.microsoft.com/office/2006/metadata/properties" xmlns:ns1="http://schemas.microsoft.com/sharepoint/v3" xmlns:ns2="e443ebec-8d11-4809-a21b-bc4fba23c825" targetNamespace="http://schemas.microsoft.com/office/2006/metadata/properties" ma:root="true" ma:fieldsID="dea0d82c88fa131a548fdd35178506d3" ns1:_="" ns2:_="">
    <xsd:import namespace="http://schemas.microsoft.com/sharepoint/v3"/>
    <xsd:import namespace="e443ebec-8d11-4809-a21b-bc4fba23c825"/>
    <xsd:element name="properties">
      <xsd:complexType>
        <xsd:sequence>
          <xsd:element name="documentManagement">
            <xsd:complexType>
              <xsd:all>
                <xsd:element ref="ns1:V3Comments" minOccurs="0"/>
                <xsd:element ref="ns2:Dokumenteier" minOccurs="0"/>
                <xsd:element ref="ns2:Kategori" minOccurs="0"/>
                <xsd:element ref="ns2:Prosesseier" minOccurs="0"/>
                <xsd:element ref="ns2:Vedlikeholder" minOccurs="0"/>
                <xsd:element ref="ns2:Rolle" minOccurs="0"/>
                <xsd:element ref="ns2:Prosess" minOccurs="0"/>
                <xsd:element ref="ns2:Wiki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V3Comments" ma:index="8" nillable="true" ma:displayName="Kommentar for tilføying" ma:internalName="V3Comments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e443ebec-8d11-4809-a21b-bc4fba23c825" elementFormDefault="qualified">
    <xsd:import namespace="http://schemas.microsoft.com/office/2006/documentManagement/types"/>
    <xsd:element name="Dokumenteier" ma:index="10" nillable="true" ma:displayName="Dokumenteier" ma:internalName="Dokumenteier">
      <xsd:simpleType>
        <xsd:restriction base="dms:Text">
          <xsd:maxLength value="255"/>
        </xsd:restriction>
      </xsd:simpleType>
    </xsd:element>
    <xsd:element name="Kategori" ma:index="11" nillable="true" ma:displayName="KIDS Kategori" ma:default="" ma:format="Dropdown" ma:internalName="Kategori">
      <xsd:simpleType>
        <xsd:restriction base="dms:Choice">
          <xsd:enumeration value="Mal"/>
          <xsd:enumeration value="Prosedyre"/>
          <xsd:enumeration value="Referert"/>
          <xsd:enumeration value="Styrende"/>
          <xsd:enumeration value="Veileder"/>
        </xsd:restriction>
      </xsd:simpleType>
    </xsd:element>
    <xsd:element name="Prosesseier" ma:index="13" nillable="true" ma:displayName="Prosesseier" ma:list="UserInfo" ma:internalName="Prosessei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dlikeholder" ma:index="14" nillable="true" ma:displayName="Vedlikeholder" ma:list="UserInfo" ma:internalName="Vedlikehold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olle" ma:index="15" nillable="true" ma:displayName="Rolle" ma:default="Alle" ma:format="Dropdown" ma:internalName="Rolle">
      <xsd:simpleType>
        <xsd:restriction base="dms:Choice">
          <xsd:enumeration value="Alle"/>
          <xsd:enumeration value="Produkteier"/>
          <xsd:enumeration value="ScrumMaster"/>
          <xsd:enumeration value="Team"/>
          <xsd:enumeration value="Versjonsleder"/>
          <xsd:enumeration value="Lanseringsansvarlig"/>
          <xsd:enumeration value="Dokumentasjonsansvarlig"/>
          <xsd:enumeration value="Konfigurasjonsansvarlig"/>
          <xsd:enumeration value="UA-DB"/>
          <xsd:enumeration value="Partneransvarlig"/>
          <xsd:enumeration value="Støttefunksjon"/>
        </xsd:restriction>
      </xsd:simpleType>
    </xsd:element>
    <xsd:element name="Prosess" ma:index="16" nillable="true" ma:displayName="Prosess" ma:default="Hele DIPS Utvikling" ma:format="Dropdown" ma:internalName="Prosess">
      <xsd:simpleType>
        <xsd:restriction base="dms:Choice">
          <xsd:enumeration value="Hele DIPS Utvikling"/>
          <xsd:enumeration value="PBL bearbeiding"/>
          <xsd:enumeration value="Releaseplanlegging"/>
          <xsd:enumeration value="Klargjøre miljø"/>
          <xsd:enumeration value="Sprintplanlegging"/>
          <xsd:enumeration value="Sprint"/>
          <xsd:enumeration value="Daglig standup"/>
          <xsd:enumeration value="Sprint review"/>
          <xsd:enumeration value="Sprint retrospektiv"/>
          <xsd:enumeration value="Systemtest"/>
          <xsd:enumeration value="Pilotering"/>
          <xsd:enumeration value="Lansering"/>
        </xsd:restriction>
      </xsd:simpleType>
    </xsd:element>
    <xsd:element name="Wiki" ma:index="17" nillable="true" ma:displayName="Wiki" ma:format="Hyperlink" ma:internalName="Wiki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eier xmlns="e443ebec-8d11-4809-a21b-bc4fba23c825" xsi:nil="true"/>
    <Rolle xmlns="e443ebec-8d11-4809-a21b-bc4fba23c825">Alle</Rolle>
    <V3Comments xmlns="http://schemas.microsoft.com/sharepoint/v3" xsi:nil="true"/>
    <Prosess xmlns="e443ebec-8d11-4809-a21b-bc4fba23c825">Hele DIPS Utvikling</Prosess>
    <Wiki xmlns="e443ebec-8d11-4809-a21b-bc4fba23c825">
      <Url xsi:nil="true"/>
      <Description xsi:nil="true"/>
    </Wiki>
    <Kategori xmlns="e443ebec-8d11-4809-a21b-bc4fba23c825" xsi:nil="true"/>
    <Prosesseier xmlns="e443ebec-8d11-4809-a21b-bc4fba23c825">
      <UserInfo>
        <DisplayName/>
        <AccountId xsi:nil="true"/>
        <AccountType/>
      </UserInfo>
    </Prosesseier>
    <Vedlikeholder xmlns="e443ebec-8d11-4809-a21b-bc4fba23c825">
      <UserInfo>
        <DisplayName/>
        <AccountId xsi:nil="true"/>
        <AccountType/>
      </UserInfo>
    </Vedlikehold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3678C-3E9A-48D9-8B87-8067219F91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A80E57-206A-48E3-827A-A6E4EDB63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443ebec-8d11-4809-a21b-bc4fba23c8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FFE3851-082B-424A-9257-00650B8AFB68}">
  <ds:schemaRefs>
    <ds:schemaRef ds:uri="http://schemas.microsoft.com/office/2006/documentManagement/types"/>
    <ds:schemaRef ds:uri="http://schemas.microsoft.com/sharepoint/v3"/>
    <ds:schemaRef ds:uri="http://purl.org/dc/elements/1.1/"/>
    <ds:schemaRef ds:uri="http://www.w3.org/XML/1998/namespace"/>
    <ds:schemaRef ds:uri="e443ebec-8d11-4809-a21b-bc4fba23c825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27CAAB89-8EC7-48D2-897F-47273338A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UTV Mal DIPS Brukerdokumentasjon for hjelpefil</Template>
  <TotalTime>11</TotalTime>
  <Pages>2</Pages>
  <Words>228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Stort</vt:lpstr>
    </vt:vector>
  </TitlesOfParts>
  <Company>DIPS ASA</Company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Stort</dc:title>
  <dc:subject/>
  <dc:creator>Siv Marie Lien</dc:creator>
  <cp:keywords/>
  <cp:lastModifiedBy>Nasrin Amele Jamedari</cp:lastModifiedBy>
  <cp:revision>4</cp:revision>
  <cp:lastPrinted>2006-02-27T08:01:00Z</cp:lastPrinted>
  <dcterms:created xsi:type="dcterms:W3CDTF">2015-12-14T13:06:00Z</dcterms:created>
  <dcterms:modified xsi:type="dcterms:W3CDTF">2015-12-14T13:25:00Z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0x0101009CA51339EFFE05409A53BF5DB9E9B024</vt:lpwstr>
  </property>
  <property fmtid="{D5CDD505-2E9C-101B-9397-08002B2CF9AE}" pid="3" name="Dokumenteier">
    <vt:lpwstr/>
  </property>
  <property fmtid="{D5CDD505-2E9C-101B-9397-08002B2CF9AE}" pid="4" name="V3Comments">
    <vt:lpwstr/>
  </property>
  <property fmtid="{D5CDD505-2E9C-101B-9397-08002B2CF9AE}" pid="5" name="Kategori">
    <vt:lpwstr/>
  </property>
  <property fmtid="{D5CDD505-2E9C-101B-9397-08002B2CF9AE}" pid="6" name="Prosesseier">
    <vt:lpwstr/>
  </property>
  <property fmtid="{D5CDD505-2E9C-101B-9397-08002B2CF9AE}" pid="7" name="Vedlikeholder">
    <vt:lpwstr/>
  </property>
  <property fmtid="{D5CDD505-2E9C-101B-9397-08002B2CF9AE}" pid="8" name="Rolle">
    <vt:lpwstr>Alle</vt:lpwstr>
  </property>
  <property fmtid="{D5CDD505-2E9C-101B-9397-08002B2CF9AE}" pid="9" name="Prosess">
    <vt:lpwstr>Hele DIPS Utvikling</vt:lpwstr>
  </property>
  <property fmtid="{D5CDD505-2E9C-101B-9397-08002B2CF9AE}" pid="10" name="Wiki">
    <vt:lpwstr/>
  </property>
</Properties>
</file>