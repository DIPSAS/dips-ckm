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7AC" w:rsidRDefault="000377AC" w:rsidP="000377AC">
      <w:bookmarkStart w:id="0" w:name="_Toc130090790"/>
      <w:bookmarkStart w:id="1" w:name="_Toc183235782"/>
    </w:p>
    <w:p w:rsidR="000377AC" w:rsidRPr="00DE29D7" w:rsidRDefault="00450178" w:rsidP="000377AC">
      <w:pPr>
        <w:pStyle w:val="Overskrift1"/>
      </w:pPr>
      <w:bookmarkStart w:id="2" w:name="OLE_LINK5"/>
      <w:bookmarkStart w:id="3" w:name="OLE_LINK6"/>
      <w:r>
        <w:t xml:space="preserve">Henvisning til </w:t>
      </w:r>
      <w:proofErr w:type="spellStart"/>
      <w:r>
        <w:t>fysio</w:t>
      </w:r>
      <w:proofErr w:type="spellEnd"/>
      <w:r>
        <w:t xml:space="preserve"> </w:t>
      </w:r>
      <w:r w:rsidR="00287732">
        <w:t>v</w:t>
      </w:r>
      <w:r>
        <w:t>4, versjon 1.0.21</w:t>
      </w:r>
    </w:p>
    <w:bookmarkEnd w:id="0"/>
    <w:bookmarkEnd w:id="1"/>
    <w:bookmarkEnd w:id="2"/>
    <w:bookmarkEnd w:id="3"/>
    <w:p w:rsidR="000377AC" w:rsidRDefault="00602F12" w:rsidP="000377AC">
      <w:pPr>
        <w:pStyle w:val="Overskrift2"/>
      </w:pPr>
      <w:r>
        <w:t>Detaljer om skjema</w:t>
      </w:r>
    </w:p>
    <w:p w:rsidR="003B0499" w:rsidRPr="003B0499" w:rsidRDefault="003B0499" w:rsidP="003B0499"/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00"/>
        <w:gridCol w:w="6179"/>
      </w:tblGrid>
      <w:tr w:rsidR="000377AC" w:rsidRPr="00654197" w:rsidTr="00890F4E">
        <w:trPr>
          <w:trHeight w:val="290"/>
          <w:jc w:val="center"/>
        </w:trPr>
        <w:tc>
          <w:tcPr>
            <w:tcW w:w="3500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>Hva</w:t>
            </w:r>
          </w:p>
        </w:tc>
        <w:tc>
          <w:tcPr>
            <w:tcW w:w="6179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0377AC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Utarbeidet for </w:t>
            </w:r>
          </w:p>
        </w:tc>
        <w:tc>
          <w:tcPr>
            <w:tcW w:w="6179" w:type="dxa"/>
            <w:shd w:val="clear" w:color="auto" w:fill="auto"/>
          </w:tcPr>
          <w:p w:rsidR="000377AC" w:rsidRPr="00675839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spellStart"/>
            <w:r>
              <w:rPr>
                <w:rFonts w:ascii="Calibri Light" w:eastAsia="Calibri Light" w:hAnsi="Calibri Light"/>
                <w:szCs w:val="22"/>
              </w:rPr>
              <w:t>Olafiaklinikken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ved OUS</w:t>
            </w:r>
          </w:p>
        </w:tc>
      </w:tr>
      <w:tr w:rsidR="00890F4E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890F4E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Påkrevd Arena-versjon</w:t>
            </w:r>
          </w:p>
        </w:tc>
        <w:tc>
          <w:tcPr>
            <w:tcW w:w="6179" w:type="dxa"/>
            <w:shd w:val="clear" w:color="auto" w:fill="auto"/>
          </w:tcPr>
          <w:p w:rsidR="00890F4E" w:rsidRDefault="0031487C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Kjente feil, forbedringspunkter</w:t>
            </w:r>
          </w:p>
        </w:tc>
        <w:tc>
          <w:tcPr>
            <w:tcW w:w="6179" w:type="dxa"/>
            <w:shd w:val="clear" w:color="auto" w:fill="D4EBF2"/>
          </w:tcPr>
          <w:p w:rsidR="00FB7091" w:rsidRDefault="0094393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 xml:space="preserve">Manglende </w:t>
            </w:r>
            <w:proofErr w:type="spellStart"/>
            <w:r>
              <w:rPr>
                <w:rFonts w:ascii="Calibri Light" w:eastAsia="Calibri Light" w:hAnsi="Calibri Light"/>
                <w:szCs w:val="22"/>
              </w:rPr>
              <w:t>malvariabel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for HPR </w:t>
            </w:r>
            <w:proofErr w:type="spellStart"/>
            <w:r>
              <w:rPr>
                <w:rFonts w:ascii="Calibri Light" w:eastAsia="Calibri Light" w:hAnsi="Calibri Light"/>
                <w:szCs w:val="22"/>
              </w:rPr>
              <w:t>nr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gjør at skjema ikke kan følge nyeste standardmal fra HELFO</w:t>
            </w:r>
            <w:r w:rsidR="00362407" w:rsidRPr="00362407">
              <w:rPr>
                <w:rFonts w:ascii="Calibri Light" w:eastAsia="Calibri Light" w:hAnsi="Calibri Light"/>
                <w:szCs w:val="22"/>
              </w:rPr>
              <w:t>.</w:t>
            </w:r>
            <w:r>
              <w:rPr>
                <w:rFonts w:ascii="Calibri Light" w:eastAsia="Calibri Light" w:hAnsi="Calibri Light"/>
                <w:szCs w:val="22"/>
              </w:rPr>
              <w:t xml:space="preserve"> Dette må ivaretas i en nyere versjon av Arena. Saken er meldt til </w:t>
            </w:r>
            <w:proofErr w:type="spellStart"/>
            <w:r>
              <w:rPr>
                <w:rFonts w:ascii="Calibri Light" w:eastAsia="Calibri Light" w:hAnsi="Calibri Light"/>
                <w:szCs w:val="22"/>
              </w:rPr>
              <w:t>Selecta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>.</w:t>
            </w: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Relaterte </w:t>
            </w:r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D:saker</w:t>
            </w:r>
            <w:proofErr w:type="gramEnd"/>
          </w:p>
        </w:tc>
        <w:tc>
          <w:tcPr>
            <w:tcW w:w="6179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</w:p>
        </w:tc>
      </w:tr>
    </w:tbl>
    <w:p w:rsidR="000377AC" w:rsidRDefault="000377AC" w:rsidP="000377AC">
      <w:pPr>
        <w:rPr>
          <w:rFonts w:cs="Arial"/>
          <w:iCs/>
          <w:color w:val="0000FF"/>
        </w:rPr>
      </w:pPr>
    </w:p>
    <w:p w:rsidR="00FB7091" w:rsidRDefault="00FE0427" w:rsidP="00FB7091">
      <w:pPr>
        <w:pStyle w:val="Overskrift1"/>
      </w:pPr>
      <w:r>
        <w:t>Brukerdokumentasjon</w:t>
      </w:r>
      <w:bookmarkStart w:id="4" w:name="_GoBack"/>
      <w:bookmarkEnd w:id="4"/>
    </w:p>
    <w:p w:rsidR="00FB7091" w:rsidRDefault="00FB7091" w:rsidP="00FB7091">
      <w:pPr>
        <w:pStyle w:val="Overskrift2"/>
      </w:pPr>
      <w:r>
        <w:t>Bruksområde</w:t>
      </w:r>
    </w:p>
    <w:p w:rsidR="00CA4922" w:rsidRPr="00CA4922" w:rsidRDefault="00943931" w:rsidP="00CA4922">
      <w:r>
        <w:t>Henvisning til ekstern fysioterapi</w:t>
      </w:r>
      <w:r w:rsidR="0031487C">
        <w:t>.</w:t>
      </w:r>
      <w:r>
        <w:t xml:space="preserve"> Skjemaet skrives ut og sendes på papir. Utskriftsmalen er </w:t>
      </w:r>
      <w:proofErr w:type="spellStart"/>
      <w:r>
        <w:t>ihht</w:t>
      </w:r>
      <w:proofErr w:type="spellEnd"/>
      <w:r>
        <w:t xml:space="preserve"> HELFO standard.</w:t>
      </w:r>
    </w:p>
    <w:p w:rsidR="000377AC" w:rsidRPr="000A12D0" w:rsidRDefault="000377AC" w:rsidP="000377AC">
      <w:pPr>
        <w:pStyle w:val="Overskrift2"/>
      </w:pPr>
      <w:bookmarkStart w:id="5" w:name="_Toc130090792"/>
      <w:bookmarkStart w:id="6" w:name="_Toc183235784"/>
      <w:r w:rsidRPr="000A12D0">
        <w:t xml:space="preserve">Forutsetninger for å ta i bruk </w:t>
      </w:r>
      <w:bookmarkEnd w:id="5"/>
      <w:bookmarkEnd w:id="6"/>
      <w:r w:rsidR="00A17F27">
        <w:t>skjema</w:t>
      </w:r>
    </w:p>
    <w:p w:rsidR="00CA4922" w:rsidRPr="00FB7091" w:rsidRDefault="000377AC" w:rsidP="00CA4922">
      <w:pPr>
        <w:pStyle w:val="Brdtekst"/>
        <w:rPr>
          <w:rFonts w:cs="Arial"/>
          <w:iCs/>
        </w:rPr>
      </w:pPr>
      <w:r w:rsidRPr="00FB7091">
        <w:rPr>
          <w:rFonts w:cs="Arial"/>
          <w:iCs/>
        </w:rPr>
        <w:t>Sykehuset må ha følgende moduler av DIPS:</w:t>
      </w: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6"/>
        <w:gridCol w:w="6207"/>
      </w:tblGrid>
      <w:tr w:rsidR="000377AC" w:rsidRPr="00654197" w:rsidTr="00CA4922">
        <w:trPr>
          <w:jc w:val="center"/>
        </w:trPr>
        <w:tc>
          <w:tcPr>
            <w:tcW w:w="3516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 xml:space="preserve">Hva </w:t>
            </w:r>
          </w:p>
        </w:tc>
        <w:tc>
          <w:tcPr>
            <w:tcW w:w="6207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 w:rsidRPr="00CA4922">
              <w:rPr>
                <w:rFonts w:ascii="Calibri Light" w:hAnsi="Calibri Light" w:cs="Arial"/>
                <w:b/>
                <w:iCs/>
              </w:rPr>
              <w:t>DIPS Arena versjon xxx</w:t>
            </w:r>
          </w:p>
        </w:tc>
        <w:tc>
          <w:tcPr>
            <w:tcW w:w="6207" w:type="dxa"/>
            <w:shd w:val="clear" w:color="auto" w:fill="D4EBF2"/>
          </w:tcPr>
          <w:p w:rsidR="00CA4922" w:rsidRPr="00675839" w:rsidRDefault="00A17F27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 w:cs="Arial"/>
                <w:b/>
                <w:iCs/>
              </w:rPr>
            </w:pPr>
            <w:r>
              <w:rPr>
                <w:rFonts w:ascii="Calibri Light" w:hAnsi="Calibri Light" w:cs="Arial"/>
                <w:b/>
                <w:iCs/>
              </w:rPr>
              <w:t>DIPS Arena modul</w:t>
            </w:r>
          </w:p>
        </w:tc>
        <w:tc>
          <w:tcPr>
            <w:tcW w:w="6207" w:type="dxa"/>
            <w:shd w:val="clear" w:color="auto" w:fill="auto"/>
          </w:tcPr>
          <w:p w:rsid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Arena-modul&gt;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EHR server</w:t>
            </w:r>
          </w:p>
        </w:tc>
        <w:tc>
          <w:tcPr>
            <w:tcW w:w="6207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BI Publisher</w:t>
            </w:r>
          </w:p>
        </w:tc>
        <w:tc>
          <w:tcPr>
            <w:tcW w:w="6207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374593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proofErr w:type="spellStart"/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xxxx</w:t>
            </w:r>
            <w:proofErr w:type="spellEnd"/>
            <w:proofErr w:type="gramEnd"/>
          </w:p>
        </w:tc>
        <w:tc>
          <w:tcPr>
            <w:tcW w:w="6207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gramStart"/>
            <w:r>
              <w:rPr>
                <w:rFonts w:ascii="Calibri Light" w:eastAsia="Calibri Light" w:hAnsi="Calibri Light"/>
                <w:szCs w:val="22"/>
              </w:rPr>
              <w:t>&lt;…xxx</w:t>
            </w:r>
            <w:proofErr w:type="gramEnd"/>
            <w:r>
              <w:rPr>
                <w:rFonts w:ascii="Calibri Light" w:eastAsia="Calibri Light" w:hAnsi="Calibri Light"/>
                <w:szCs w:val="22"/>
              </w:rPr>
              <w:t>…&gt;</w:t>
            </w:r>
          </w:p>
        </w:tc>
      </w:tr>
    </w:tbl>
    <w:p w:rsidR="000377AC" w:rsidRPr="000A12D0" w:rsidRDefault="000377AC" w:rsidP="000377AC"/>
    <w:p w:rsidR="000377AC" w:rsidRPr="000A12D0" w:rsidRDefault="00CA4922" w:rsidP="000377AC">
      <w:pPr>
        <w:pStyle w:val="Overskrift2"/>
      </w:pPr>
      <w:r>
        <w:lastRenderedPageBreak/>
        <w:t xml:space="preserve">Spesifikasjon </w:t>
      </w:r>
    </w:p>
    <w:p w:rsidR="008F4487" w:rsidRPr="008F4487" w:rsidRDefault="00FB7091" w:rsidP="008F4487">
      <w:pPr>
        <w:pStyle w:val="Overskrift3"/>
      </w:pPr>
      <w:r>
        <w:t>Arketyper</w:t>
      </w:r>
    </w:p>
    <w:tbl>
      <w:tblPr>
        <w:tblStyle w:val="DIPStabell8"/>
        <w:tblW w:w="0" w:type="auto"/>
        <w:tblLook w:val="04A0" w:firstRow="1" w:lastRow="0" w:firstColumn="1" w:lastColumn="0" w:noHBand="0" w:noVBand="1"/>
      </w:tblPr>
      <w:tblGrid>
        <w:gridCol w:w="5488"/>
        <w:gridCol w:w="1290"/>
        <w:gridCol w:w="1673"/>
        <w:gridCol w:w="1272"/>
      </w:tblGrid>
      <w:tr w:rsidR="00CB3893" w:rsidRPr="007358F9" w:rsidTr="009439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</w:tcPr>
          <w:p w:rsidR="00CB3893" w:rsidRPr="00675839" w:rsidRDefault="00CB3893" w:rsidP="00F00AB4">
            <w:pPr>
              <w:keepLines w:val="0"/>
              <w:rPr>
                <w:rFonts w:ascii="Calibri Light" w:hAnsi="Calibri Light"/>
                <w:bCs w:val="0"/>
              </w:rPr>
            </w:pPr>
            <w:r>
              <w:rPr>
                <w:rFonts w:ascii="Calibri Light" w:hAnsi="Calibri Light"/>
              </w:rPr>
              <w:t>Arketypenavn</w:t>
            </w:r>
          </w:p>
        </w:tc>
        <w:tc>
          <w:tcPr>
            <w:tcW w:w="1290" w:type="dxa"/>
          </w:tcPr>
          <w:p w:rsidR="00CB3893" w:rsidRPr="00675839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</w:t>
            </w:r>
            <w:r w:rsidR="008F4487">
              <w:rPr>
                <w:rFonts w:ascii="Calibri Light" w:hAnsi="Calibri Light"/>
              </w:rPr>
              <w:t xml:space="preserve"> tatt i bruk i </w:t>
            </w:r>
            <w:proofErr w:type="gramStart"/>
            <w:r w:rsidR="008F4487">
              <w:rPr>
                <w:rFonts w:ascii="Calibri Light" w:hAnsi="Calibri Light"/>
              </w:rPr>
              <w:t>prod.*</w:t>
            </w:r>
            <w:proofErr w:type="gramEnd"/>
          </w:p>
        </w:tc>
        <w:tc>
          <w:tcPr>
            <w:tcW w:w="1673" w:type="dxa"/>
          </w:tcPr>
          <w:tbl>
            <w:tblPr>
              <w:tblStyle w:val="DIPStabell8"/>
              <w:tblW w:w="0" w:type="auto"/>
              <w:tblLook w:val="04A0" w:firstRow="1" w:lastRow="0" w:firstColumn="1" w:lastColumn="0" w:noHBand="0" w:noVBand="1"/>
            </w:tblPr>
            <w:tblGrid>
              <w:gridCol w:w="1457"/>
            </w:tblGrid>
            <w:tr w:rsidR="007073C0" w:rsidRPr="00675839" w:rsidTr="00DA16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</w:tcPr>
                <w:p w:rsidR="007073C0" w:rsidRPr="00675839" w:rsidRDefault="007073C0" w:rsidP="007073C0">
                  <w:pPr>
                    <w:keepLines w:val="0"/>
                    <w:rPr>
                      <w:rFonts w:ascii="Calibri Light" w:hAnsi="Calibri Light"/>
                    </w:rPr>
                  </w:pPr>
                  <w:r>
                    <w:rPr>
                      <w:rFonts w:ascii="Calibri Light" w:hAnsi="Calibri Light"/>
                    </w:rPr>
                    <w:t xml:space="preserve">Godkjent/ikke godkjent på tidspunkt for </w:t>
                  </w:r>
                  <w:proofErr w:type="spellStart"/>
                  <w:r>
                    <w:rPr>
                      <w:rFonts w:ascii="Calibri Light" w:hAnsi="Calibri Light"/>
                    </w:rPr>
                    <w:t>prod.setting</w:t>
                  </w:r>
                  <w:proofErr w:type="spellEnd"/>
                </w:p>
              </w:tc>
            </w:tr>
          </w:tbl>
          <w:p w:rsidR="00CB3893" w:rsidRPr="00675839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</w:p>
        </w:tc>
        <w:tc>
          <w:tcPr>
            <w:tcW w:w="1272" w:type="dxa"/>
          </w:tcPr>
          <w:p w:rsidR="00CB3893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Kan hentes fra</w:t>
            </w:r>
          </w:p>
        </w:tc>
      </w:tr>
      <w:tr w:rsidR="00362407" w:rsidRPr="000718EF" w:rsidTr="00943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vAlign w:val="top"/>
          </w:tcPr>
          <w:p w:rsidR="00362407" w:rsidRPr="00362407" w:rsidRDefault="00362407" w:rsidP="00362407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openEHR-EHR-COMPOSITION.encounter.v1</w:t>
            </w:r>
          </w:p>
        </w:tc>
        <w:tc>
          <w:tcPr>
            <w:tcW w:w="1290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272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943931" w:rsidRPr="007358F9" w:rsidTr="00943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vAlign w:val="top"/>
          </w:tcPr>
          <w:p w:rsidR="00943931" w:rsidRPr="00F36F2C" w:rsidRDefault="00943931" w:rsidP="00943931">
            <w:r w:rsidRPr="00F36F2C">
              <w:t>openEHR-EHR-EVALUATION.problem_diagnosis.v1.adl</w:t>
            </w:r>
          </w:p>
        </w:tc>
        <w:tc>
          <w:tcPr>
            <w:tcW w:w="1290" w:type="dxa"/>
          </w:tcPr>
          <w:p w:rsidR="00943931" w:rsidRPr="000718EF" w:rsidRDefault="00943931" w:rsidP="00943931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943931" w:rsidRPr="000718EF" w:rsidRDefault="00943931" w:rsidP="00943931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272" w:type="dxa"/>
          </w:tcPr>
          <w:p w:rsidR="00943931" w:rsidRPr="000718EF" w:rsidRDefault="00943931" w:rsidP="00943931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NIKT CKM</w:t>
            </w:r>
          </w:p>
        </w:tc>
      </w:tr>
      <w:tr w:rsidR="00943931" w:rsidRPr="000718EF" w:rsidTr="00943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vAlign w:val="top"/>
          </w:tcPr>
          <w:p w:rsidR="00943931" w:rsidRPr="00F36F2C" w:rsidRDefault="00943931" w:rsidP="00943931">
            <w:r w:rsidRPr="00F36F2C">
              <w:t>openEHR-EHR-EVALUATION.henvisning_til_fysioterapi.v1.adl</w:t>
            </w:r>
          </w:p>
        </w:tc>
        <w:tc>
          <w:tcPr>
            <w:tcW w:w="1290" w:type="dxa"/>
          </w:tcPr>
          <w:p w:rsidR="00943931" w:rsidRPr="000718EF" w:rsidRDefault="00943931" w:rsidP="00943931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943931" w:rsidRPr="000718EF" w:rsidRDefault="00943931" w:rsidP="00943931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272" w:type="dxa"/>
          </w:tcPr>
          <w:p w:rsidR="00943931" w:rsidRPr="000718EF" w:rsidRDefault="00943931" w:rsidP="00943931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943931" w:rsidRPr="000718EF" w:rsidTr="00943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vAlign w:val="top"/>
          </w:tcPr>
          <w:p w:rsidR="00943931" w:rsidRPr="00F36F2C" w:rsidRDefault="00943931" w:rsidP="00943931">
            <w:r w:rsidRPr="00F36F2C">
              <w:t>openEHR-EHR-ADMIN_ENTRY.henv_fysio_behandleropplysninger.v1.adl</w:t>
            </w:r>
          </w:p>
        </w:tc>
        <w:tc>
          <w:tcPr>
            <w:tcW w:w="1290" w:type="dxa"/>
          </w:tcPr>
          <w:p w:rsidR="00943931" w:rsidRPr="000718EF" w:rsidRDefault="00943931" w:rsidP="00943931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943931" w:rsidRPr="000718EF" w:rsidRDefault="00943931" w:rsidP="00943931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272" w:type="dxa"/>
          </w:tcPr>
          <w:p w:rsidR="00943931" w:rsidRPr="000718EF" w:rsidRDefault="00943931" w:rsidP="00943931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943931" w:rsidRPr="000718EF" w:rsidTr="00943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vAlign w:val="top"/>
          </w:tcPr>
          <w:p w:rsidR="00943931" w:rsidRDefault="00943931" w:rsidP="00943931">
            <w:r w:rsidRPr="00F36F2C">
              <w:t>openEHR-EHR-ADMIN_ENTRY.henv_fysio_pasientopplysninger.v1.adl</w:t>
            </w:r>
          </w:p>
        </w:tc>
        <w:tc>
          <w:tcPr>
            <w:tcW w:w="1290" w:type="dxa"/>
          </w:tcPr>
          <w:p w:rsidR="00943931" w:rsidRPr="000718EF" w:rsidRDefault="00943931" w:rsidP="00943931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943931" w:rsidRPr="000718EF" w:rsidRDefault="00943931" w:rsidP="00943931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272" w:type="dxa"/>
          </w:tcPr>
          <w:p w:rsidR="00943931" w:rsidRPr="000718EF" w:rsidRDefault="00943931" w:rsidP="00943931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</w:tbl>
    <w:p w:rsidR="00CB3893" w:rsidRPr="000718EF" w:rsidRDefault="00CB3893" w:rsidP="00CB3893"/>
    <w:p w:rsidR="00F55992" w:rsidRPr="00240546" w:rsidRDefault="008F4487" w:rsidP="00F55992">
      <w:pPr>
        <w:rPr>
          <w:sz w:val="16"/>
          <w:szCs w:val="16"/>
        </w:rPr>
      </w:pPr>
      <w:r w:rsidRPr="00240546">
        <w:rPr>
          <w:sz w:val="16"/>
          <w:szCs w:val="16"/>
        </w:rPr>
        <w:t>*Ikke godkjente arketyper blir l</w:t>
      </w:r>
      <w:r w:rsidR="00F55992" w:rsidRPr="00240546">
        <w:rPr>
          <w:sz w:val="16"/>
          <w:szCs w:val="16"/>
        </w:rPr>
        <w:t xml:space="preserve">astet inn i produksjon i versjon 1, </w:t>
      </w:r>
      <w:r w:rsidRPr="00240546">
        <w:rPr>
          <w:sz w:val="16"/>
          <w:szCs w:val="16"/>
        </w:rPr>
        <w:t xml:space="preserve">men vil ligge </w:t>
      </w:r>
      <w:r w:rsidR="00F55992" w:rsidRPr="00240546">
        <w:rPr>
          <w:sz w:val="16"/>
          <w:szCs w:val="16"/>
        </w:rPr>
        <w:t>i versjon 0 på arkety</w:t>
      </w:r>
      <w:r w:rsidRPr="00240546">
        <w:rPr>
          <w:sz w:val="16"/>
          <w:szCs w:val="16"/>
        </w:rPr>
        <w:t>per.no, arketyper.no</w:t>
      </w:r>
      <w:r w:rsidR="00F55992" w:rsidRPr="00240546">
        <w:rPr>
          <w:sz w:val="16"/>
          <w:szCs w:val="16"/>
        </w:rPr>
        <w:t xml:space="preserve"> må gå opp en versjon fra 1 når de godkjennes</w:t>
      </w:r>
    </w:p>
    <w:p w:rsidR="00F55992" w:rsidRPr="00CA4922" w:rsidRDefault="00F55992" w:rsidP="00CA4922"/>
    <w:p w:rsidR="000377AC" w:rsidRDefault="00FB7091" w:rsidP="00FB7091">
      <w:pPr>
        <w:pStyle w:val="Overskrift3"/>
      </w:pPr>
      <w:proofErr w:type="spellStart"/>
      <w:r>
        <w:t>Template</w:t>
      </w:r>
      <w:proofErr w:type="spellEnd"/>
    </w:p>
    <w:p w:rsidR="008F4487" w:rsidRPr="008F4487" w:rsidRDefault="00943931" w:rsidP="008F4487">
      <w:r>
        <w:t xml:space="preserve">Henvisning til </w:t>
      </w:r>
      <w:proofErr w:type="spellStart"/>
      <w:r>
        <w:t>fysio</w:t>
      </w:r>
      <w:proofErr w:type="spellEnd"/>
      <w:r>
        <w:t xml:space="preserve"> v4</w:t>
      </w:r>
      <w:r w:rsidR="0003507D">
        <w:t>.</w:t>
      </w:r>
    </w:p>
    <w:p w:rsidR="000377AC" w:rsidRDefault="00A645A9" w:rsidP="00FB7091">
      <w:pPr>
        <w:pStyle w:val="Overskrift3"/>
      </w:pPr>
      <w:r>
        <w:t>Gjenbruk av informasjon</w:t>
      </w:r>
    </w:p>
    <w:p w:rsidR="003B0F0F" w:rsidRDefault="003B0F0F" w:rsidP="007304FE">
      <w:pPr>
        <w:keepLines w:val="0"/>
        <w:spacing w:after="0"/>
        <w:rPr>
          <w:rFonts w:ascii="Arial" w:hAnsi="Arial"/>
          <w:sz w:val="20"/>
        </w:rPr>
      </w:pPr>
      <w:bookmarkStart w:id="7" w:name="OLE_LINK1"/>
      <w:bookmarkStart w:id="8" w:name="OLE_LINK2"/>
      <w:r>
        <w:rPr>
          <w:rFonts w:ascii="Arial" w:hAnsi="Arial"/>
          <w:sz w:val="20"/>
        </w:rPr>
        <w:t xml:space="preserve">Det er lagt inn </w:t>
      </w:r>
      <w:proofErr w:type="spellStart"/>
      <w:r>
        <w:rPr>
          <w:rFonts w:ascii="Arial" w:hAnsi="Arial"/>
          <w:sz w:val="20"/>
        </w:rPr>
        <w:t>malvariabel</w:t>
      </w:r>
      <w:proofErr w:type="spellEnd"/>
      <w:r>
        <w:rPr>
          <w:rFonts w:ascii="Arial" w:hAnsi="Arial"/>
          <w:sz w:val="20"/>
        </w:rPr>
        <w:t xml:space="preserve"> </w:t>
      </w:r>
      <w:r w:rsidR="00616F7A">
        <w:rPr>
          <w:rFonts w:ascii="Arial" w:hAnsi="Arial"/>
          <w:sz w:val="20"/>
        </w:rPr>
        <w:t>i</w:t>
      </w:r>
      <w:r>
        <w:rPr>
          <w:rFonts w:ascii="Arial" w:hAnsi="Arial"/>
          <w:sz w:val="20"/>
        </w:rPr>
        <w:t xml:space="preserve"> flere felter for å gjenbruke informasjon fra andre steder i journalen. Følgende </w:t>
      </w:r>
      <w:proofErr w:type="spellStart"/>
      <w:r>
        <w:rPr>
          <w:rFonts w:ascii="Arial" w:hAnsi="Arial"/>
          <w:sz w:val="20"/>
        </w:rPr>
        <w:t>malvariabler</w:t>
      </w:r>
      <w:proofErr w:type="spellEnd"/>
      <w:r>
        <w:rPr>
          <w:rFonts w:ascii="Arial" w:hAnsi="Arial"/>
          <w:sz w:val="20"/>
        </w:rPr>
        <w:t xml:space="preserve"> er brukt i skjema:</w:t>
      </w:r>
    </w:p>
    <w:p w:rsidR="003B0F0F" w:rsidRDefault="00616F7A" w:rsidP="003B0F0F">
      <w:pPr>
        <w:pStyle w:val="Listeavsnitt"/>
        <w:keepLines w:val="0"/>
        <w:numPr>
          <w:ilvl w:val="0"/>
          <w:numId w:val="47"/>
        </w:numPr>
        <w:spacing w:after="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Omse.hOVEDDIAGNOSE</w:t>
      </w:r>
      <w:proofErr w:type="spellEnd"/>
    </w:p>
    <w:p w:rsidR="00616F7A" w:rsidRDefault="00616F7A" w:rsidP="003B0F0F">
      <w:pPr>
        <w:pStyle w:val="Listeavsnitt"/>
        <w:keepLines w:val="0"/>
        <w:numPr>
          <w:ilvl w:val="0"/>
          <w:numId w:val="47"/>
        </w:numPr>
        <w:spacing w:after="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Pas.Fornavn</w:t>
      </w:r>
      <w:proofErr w:type="spellEnd"/>
    </w:p>
    <w:p w:rsidR="00616F7A" w:rsidRDefault="00616F7A" w:rsidP="003B0F0F">
      <w:pPr>
        <w:pStyle w:val="Listeavsnitt"/>
        <w:keepLines w:val="0"/>
        <w:numPr>
          <w:ilvl w:val="0"/>
          <w:numId w:val="47"/>
        </w:numPr>
        <w:spacing w:after="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Pas.Etternavn</w:t>
      </w:r>
      <w:proofErr w:type="spellEnd"/>
    </w:p>
    <w:p w:rsidR="00616F7A" w:rsidRDefault="00616F7A" w:rsidP="003B0F0F">
      <w:pPr>
        <w:pStyle w:val="Listeavsnitt"/>
        <w:keepLines w:val="0"/>
        <w:numPr>
          <w:ilvl w:val="0"/>
          <w:numId w:val="47"/>
        </w:numPr>
        <w:spacing w:after="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Pas.Fodselsnr</w:t>
      </w:r>
      <w:proofErr w:type="spellEnd"/>
    </w:p>
    <w:p w:rsidR="00616F7A" w:rsidRDefault="00616F7A" w:rsidP="003B0F0F">
      <w:pPr>
        <w:pStyle w:val="Listeavsnitt"/>
        <w:keepLines w:val="0"/>
        <w:numPr>
          <w:ilvl w:val="0"/>
          <w:numId w:val="47"/>
        </w:numPr>
        <w:spacing w:after="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Pas.Adressepoststed</w:t>
      </w:r>
      <w:proofErr w:type="spellEnd"/>
    </w:p>
    <w:p w:rsidR="00616F7A" w:rsidRDefault="00616F7A" w:rsidP="003B0F0F">
      <w:pPr>
        <w:pStyle w:val="Listeavsnitt"/>
        <w:keepLines w:val="0"/>
        <w:numPr>
          <w:ilvl w:val="0"/>
          <w:numId w:val="47"/>
        </w:numPr>
        <w:spacing w:after="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Pas.Kommunenavn</w:t>
      </w:r>
      <w:proofErr w:type="spellEnd"/>
    </w:p>
    <w:p w:rsidR="00616F7A" w:rsidRPr="003B0F0F" w:rsidRDefault="00616F7A" w:rsidP="003B0F0F">
      <w:pPr>
        <w:pStyle w:val="Listeavsnitt"/>
        <w:keepLines w:val="0"/>
        <w:numPr>
          <w:ilvl w:val="0"/>
          <w:numId w:val="47"/>
        </w:numPr>
        <w:spacing w:after="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Bru.Navn</w:t>
      </w:r>
      <w:proofErr w:type="spellEnd"/>
    </w:p>
    <w:p w:rsidR="00362407" w:rsidRDefault="00362407" w:rsidP="00362407"/>
    <w:p w:rsidR="000377AC" w:rsidRPr="000A12D0" w:rsidRDefault="00FB7091" w:rsidP="000377AC">
      <w:pPr>
        <w:pStyle w:val="Overskrift2"/>
      </w:pPr>
      <w:r>
        <w:t>Utskriftsmal</w:t>
      </w:r>
    </w:p>
    <w:bookmarkEnd w:id="7"/>
    <w:bookmarkEnd w:id="8"/>
    <w:p w:rsidR="008F4487" w:rsidRDefault="003B0F0F" w:rsidP="000377AC">
      <w:pPr>
        <w:rPr>
          <w:rFonts w:cs="Arial"/>
          <w:iCs/>
        </w:rPr>
      </w:pPr>
      <w:r>
        <w:rPr>
          <w:rFonts w:cs="Arial"/>
          <w:iCs/>
        </w:rPr>
        <w:t xml:space="preserve">Egendefinert utskriftsmal som er </w:t>
      </w:r>
      <w:proofErr w:type="spellStart"/>
      <w:r>
        <w:rPr>
          <w:rFonts w:cs="Arial"/>
          <w:iCs/>
        </w:rPr>
        <w:t>ihht</w:t>
      </w:r>
      <w:proofErr w:type="spellEnd"/>
      <w:r>
        <w:rPr>
          <w:rFonts w:cs="Arial"/>
          <w:iCs/>
        </w:rPr>
        <w:t xml:space="preserve"> HELFO standardmal fra ……..</w:t>
      </w:r>
      <w:r w:rsidR="00153CB7">
        <w:rPr>
          <w:rFonts w:cs="Arial"/>
          <w:iCs/>
        </w:rPr>
        <w:t>.</w:t>
      </w:r>
    </w:p>
    <w:p w:rsidR="000377AC" w:rsidRPr="000A12D0" w:rsidRDefault="00FB7091" w:rsidP="000377AC">
      <w:pPr>
        <w:pStyle w:val="Overskrift2"/>
      </w:pPr>
      <w:r>
        <w:t>Rapporter</w:t>
      </w:r>
    </w:p>
    <w:p w:rsidR="00843AB1" w:rsidRPr="000377AC" w:rsidRDefault="003B0F0F" w:rsidP="000377AC">
      <w:r>
        <w:t>Ingen.</w:t>
      </w:r>
    </w:p>
    <w:sectPr w:rsidR="00843AB1" w:rsidRPr="000377AC" w:rsidSect="005B2F81">
      <w:headerReference w:type="default" r:id="rId11"/>
      <w:headerReference w:type="first" r:id="rId12"/>
      <w:pgSz w:w="11906" w:h="16838"/>
      <w:pgMar w:top="1077" w:right="924" w:bottom="1560" w:left="1259" w:header="709" w:footer="13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EB3" w:rsidRDefault="00153EB3">
      <w:r>
        <w:separator/>
      </w:r>
    </w:p>
  </w:endnote>
  <w:endnote w:type="continuationSeparator" w:id="0">
    <w:p w:rsidR="00153EB3" w:rsidRDefault="0015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RWGroteskTLigExtWid"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URWGroteskTExtLig"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EB3" w:rsidRDefault="00153EB3">
      <w:r>
        <w:separator/>
      </w:r>
    </w:p>
  </w:footnote>
  <w:footnote w:type="continuationSeparator" w:id="0">
    <w:p w:rsidR="00153EB3" w:rsidRDefault="00153E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51121B" w:rsidRPr="00ED2157" w:rsidTr="004341C1">
      <w:trPr>
        <w:trHeight w:val="568"/>
      </w:trPr>
      <w:tc>
        <w:tcPr>
          <w:tcW w:w="3948" w:type="pct"/>
        </w:tcPr>
        <w:p w:rsidR="0051121B" w:rsidRPr="00ED2157" w:rsidRDefault="009A51A2" w:rsidP="009A51A2">
          <w:pPr>
            <w:pStyle w:val="Topptekst"/>
          </w:pPr>
          <w:bookmarkStart w:id="9" w:name="OLE_LINK3"/>
          <w:bookmarkStart w:id="10" w:name="OLE_LINK4"/>
          <w:r>
            <w:t>Skjemadokumentasjon</w:t>
          </w:r>
          <w:bookmarkEnd w:id="9"/>
          <w:bookmarkEnd w:id="10"/>
        </w:p>
      </w:tc>
      <w:tc>
        <w:tcPr>
          <w:tcW w:w="1052" w:type="pct"/>
        </w:tcPr>
        <w:p w:rsidR="0051121B" w:rsidRPr="00ED2157" w:rsidRDefault="004C49FB" w:rsidP="00ED2157">
          <w:pPr>
            <w:pStyle w:val="Topptekst"/>
          </w:pPr>
          <w:r w:rsidRPr="00ED2157">
            <w:fldChar w:fldCharType="begin"/>
          </w:r>
          <w:r w:rsidR="0051121B" w:rsidRPr="00ED2157">
            <w:instrText xml:space="preserve"> SAVEDATE  \@ "d. MMMM yyyy"  \* MERGEFORMAT </w:instrText>
          </w:r>
          <w:r w:rsidRPr="00ED2157">
            <w:fldChar w:fldCharType="separate"/>
          </w:r>
          <w:r w:rsidR="00FE0427">
            <w:rPr>
              <w:noProof/>
            </w:rPr>
            <w:t>14. desember 2015</w:t>
          </w:r>
          <w:r w:rsidRPr="00ED2157">
            <w:fldChar w:fldCharType="end"/>
          </w:r>
        </w:p>
        <w:p w:rsidR="0051121B" w:rsidRPr="00ED2157" w:rsidRDefault="0051121B" w:rsidP="00ED2157">
          <w:pPr>
            <w:pStyle w:val="Topptekst"/>
          </w:pPr>
          <w:r w:rsidRPr="00ED2157">
            <w:t xml:space="preserve">Side </w:t>
          </w:r>
          <w:r w:rsidR="004C49FB" w:rsidRPr="00ED2157">
            <w:fldChar w:fldCharType="begin"/>
          </w:r>
          <w:r w:rsidRPr="00ED2157">
            <w:instrText xml:space="preserve"> PAGE </w:instrText>
          </w:r>
          <w:r w:rsidR="004C49FB" w:rsidRPr="00ED2157">
            <w:fldChar w:fldCharType="separate"/>
          </w:r>
          <w:r w:rsidR="00FE0427">
            <w:rPr>
              <w:noProof/>
            </w:rPr>
            <w:t>2</w:t>
          </w:r>
          <w:r w:rsidR="004C49FB" w:rsidRPr="00ED2157">
            <w:fldChar w:fldCharType="end"/>
          </w:r>
          <w:r w:rsidRPr="00ED2157">
            <w:t xml:space="preserve"> av </w:t>
          </w:r>
          <w:r w:rsidR="004C49FB" w:rsidRPr="00ED2157">
            <w:fldChar w:fldCharType="begin"/>
          </w:r>
          <w:r w:rsidRPr="00ED2157">
            <w:instrText xml:space="preserve"> NUMPAGES </w:instrText>
          </w:r>
          <w:r w:rsidR="004C49FB" w:rsidRPr="00ED2157">
            <w:fldChar w:fldCharType="separate"/>
          </w:r>
          <w:r w:rsidR="00FE0427">
            <w:rPr>
              <w:noProof/>
            </w:rPr>
            <w:t>2</w:t>
          </w:r>
          <w:r w:rsidR="004C49FB" w:rsidRPr="00ED2157">
            <w:fldChar w:fldCharType="end"/>
          </w:r>
        </w:p>
      </w:tc>
    </w:tr>
  </w:tbl>
  <w:p w:rsidR="0051121B" w:rsidRDefault="0051121B" w:rsidP="00FF4497">
    <w:pPr>
      <w:pStyle w:val="Topptekst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9A51A2" w:rsidRPr="00ED2157" w:rsidTr="00D77F49">
      <w:trPr>
        <w:trHeight w:val="568"/>
      </w:trPr>
      <w:tc>
        <w:tcPr>
          <w:tcW w:w="3948" w:type="pct"/>
        </w:tcPr>
        <w:p w:rsidR="009A51A2" w:rsidRPr="00ED2157" w:rsidRDefault="009A51A2" w:rsidP="009A51A2">
          <w:pPr>
            <w:pStyle w:val="Topptekst"/>
          </w:pPr>
          <w:r>
            <w:t>Skjemadokumentasjon</w:t>
          </w:r>
        </w:p>
      </w:tc>
      <w:tc>
        <w:tcPr>
          <w:tcW w:w="1052" w:type="pct"/>
        </w:tcPr>
        <w:p w:rsidR="009A51A2" w:rsidRPr="00ED2157" w:rsidRDefault="009A51A2" w:rsidP="009A51A2">
          <w:pPr>
            <w:pStyle w:val="Topptekst"/>
          </w:pPr>
          <w:r w:rsidRPr="00ED2157">
            <w:fldChar w:fldCharType="begin"/>
          </w:r>
          <w:r w:rsidRPr="00ED2157">
            <w:instrText xml:space="preserve"> SAVEDATE  \@ "d. MMMM yyyy"  \* MERGEFORMAT </w:instrText>
          </w:r>
          <w:r w:rsidRPr="00ED2157">
            <w:fldChar w:fldCharType="separate"/>
          </w:r>
          <w:r w:rsidR="00FE0427">
            <w:rPr>
              <w:noProof/>
            </w:rPr>
            <w:t>14. desember 2015</w:t>
          </w:r>
          <w:r w:rsidRPr="00ED2157">
            <w:fldChar w:fldCharType="end"/>
          </w:r>
        </w:p>
        <w:p w:rsidR="009A51A2" w:rsidRPr="00ED2157" w:rsidRDefault="009A51A2" w:rsidP="009A51A2">
          <w:pPr>
            <w:pStyle w:val="Topptekst"/>
          </w:pPr>
          <w:r w:rsidRPr="00ED2157">
            <w:t xml:space="preserve">Side </w:t>
          </w:r>
          <w:r w:rsidRPr="00ED2157">
            <w:fldChar w:fldCharType="begin"/>
          </w:r>
          <w:r w:rsidRPr="00ED2157">
            <w:instrText xml:space="preserve"> PAGE </w:instrText>
          </w:r>
          <w:r w:rsidRPr="00ED2157">
            <w:fldChar w:fldCharType="separate"/>
          </w:r>
          <w:r w:rsidR="00FE0427">
            <w:rPr>
              <w:noProof/>
            </w:rPr>
            <w:t>1</w:t>
          </w:r>
          <w:r w:rsidRPr="00ED2157">
            <w:fldChar w:fldCharType="end"/>
          </w:r>
          <w:r w:rsidRPr="00ED2157">
            <w:t xml:space="preserve"> av </w:t>
          </w:r>
          <w:r w:rsidR="00FE0427">
            <w:fldChar w:fldCharType="begin"/>
          </w:r>
          <w:r w:rsidR="00FE0427">
            <w:instrText xml:space="preserve"> NUMPAGES </w:instrText>
          </w:r>
          <w:r w:rsidR="00FE0427">
            <w:fldChar w:fldCharType="separate"/>
          </w:r>
          <w:r w:rsidR="00FE0427">
            <w:rPr>
              <w:noProof/>
            </w:rPr>
            <w:t>2</w:t>
          </w:r>
          <w:r w:rsidR="00FE0427">
            <w:rPr>
              <w:noProof/>
            </w:rPr>
            <w:fldChar w:fldCharType="end"/>
          </w:r>
        </w:p>
      </w:tc>
    </w:tr>
  </w:tbl>
  <w:p w:rsidR="009A51A2" w:rsidRDefault="009A51A2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CCA935E"/>
    <w:lvl w:ilvl="0">
      <w:start w:val="1"/>
      <w:numFmt w:val="decimal"/>
      <w:pStyle w:val="Overskrift1"/>
      <w:lvlText w:val="%1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decimal"/>
      <w:pStyle w:val="Overskrift2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Overskrift3"/>
      <w:lvlText w:val="%1.%2.%3."/>
      <w:lvlJc w:val="left"/>
      <w:pPr>
        <w:tabs>
          <w:tab w:val="num" w:pos="1134"/>
        </w:tabs>
        <w:ind w:left="1842" w:hanging="1842"/>
      </w:pPr>
      <w:rPr>
        <w:rFonts w:hint="default"/>
      </w:rPr>
    </w:lvl>
    <w:lvl w:ilvl="3">
      <w:start w:val="1"/>
      <w:numFmt w:val="decimal"/>
      <w:pStyle w:val="Overskrift4"/>
      <w:lvlText w:val="%1.%2.%3.%4."/>
      <w:lvlJc w:val="left"/>
      <w:pPr>
        <w:tabs>
          <w:tab w:val="num" w:pos="1134"/>
        </w:tabs>
        <w:ind w:left="2550" w:hanging="2550"/>
      </w:pPr>
      <w:rPr>
        <w:rFonts w:hint="default"/>
      </w:rPr>
    </w:lvl>
    <w:lvl w:ilvl="4">
      <w:start w:val="1"/>
      <w:numFmt w:val="decimal"/>
      <w:pStyle w:val="Overskrift5"/>
      <w:lvlText w:val="%1.%2.%3.%4.%5."/>
      <w:lvlJc w:val="left"/>
      <w:pPr>
        <w:tabs>
          <w:tab w:val="num" w:pos="0"/>
        </w:tabs>
        <w:ind w:left="3258" w:hanging="708"/>
      </w:pPr>
      <w:rPr>
        <w:rFonts w:hint="default"/>
      </w:rPr>
    </w:lvl>
    <w:lvl w:ilvl="5">
      <w:start w:val="1"/>
      <w:numFmt w:val="decimal"/>
      <w:pStyle w:val="Overskrift6"/>
      <w:lvlText w:val="%1.%2.%3.%4.%5.%6."/>
      <w:lvlJc w:val="left"/>
      <w:pPr>
        <w:tabs>
          <w:tab w:val="num" w:pos="0"/>
        </w:tabs>
        <w:ind w:left="3966" w:hanging="708"/>
      </w:pPr>
      <w:rPr>
        <w:rFonts w:hint="default"/>
      </w:rPr>
    </w:lvl>
    <w:lvl w:ilvl="6">
      <w:start w:val="1"/>
      <w:numFmt w:val="decimal"/>
      <w:pStyle w:val="Overskrift7"/>
      <w:lvlText w:val="%1.%2.%3.%4.%5.%6.%7."/>
      <w:lvlJc w:val="left"/>
      <w:pPr>
        <w:tabs>
          <w:tab w:val="num" w:pos="0"/>
        </w:tabs>
        <w:ind w:left="4674" w:hanging="708"/>
      </w:pPr>
      <w:rPr>
        <w:rFonts w:hint="default"/>
      </w:rPr>
    </w:lvl>
    <w:lvl w:ilvl="7">
      <w:start w:val="1"/>
      <w:numFmt w:val="decimal"/>
      <w:pStyle w:val="Overskrift8"/>
      <w:lvlText w:val="%1.%2.%3.%4.%5.%6.%7.%8."/>
      <w:lvlJc w:val="left"/>
      <w:pPr>
        <w:tabs>
          <w:tab w:val="num" w:pos="0"/>
        </w:tabs>
        <w:ind w:left="5382" w:hanging="708"/>
      </w:pPr>
      <w:rPr>
        <w:rFonts w:hint="default"/>
      </w:rPr>
    </w:lvl>
    <w:lvl w:ilvl="8">
      <w:start w:val="1"/>
      <w:numFmt w:val="decimal"/>
      <w:pStyle w:val="Overskrift9"/>
      <w:lvlText w:val="%1.%2.%3.%4.%5.%6.%7.%8.%9."/>
      <w:lvlJc w:val="left"/>
      <w:pPr>
        <w:tabs>
          <w:tab w:val="num" w:pos="0"/>
        </w:tabs>
        <w:ind w:left="6090" w:hanging="708"/>
      </w:pPr>
      <w:rPr>
        <w:rFonts w:hint="default"/>
      </w:rPr>
    </w:lvl>
  </w:abstractNum>
  <w:abstractNum w:abstractNumId="1" w15:restartNumberingAfterBreak="0">
    <w:nsid w:val="002C39FD"/>
    <w:multiLevelType w:val="multilevel"/>
    <w:tmpl w:val="04140023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0DD550C5"/>
    <w:multiLevelType w:val="singleLevel"/>
    <w:tmpl w:val="E550ED7C"/>
    <w:name w:val="C1H Number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150D4212"/>
    <w:multiLevelType w:val="hybridMultilevel"/>
    <w:tmpl w:val="FC9A34C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F1B08D2"/>
    <w:multiLevelType w:val="multilevel"/>
    <w:tmpl w:val="271A5C62"/>
    <w:lvl w:ilvl="0">
      <w:start w:val="1"/>
      <w:numFmt w:val="decimal"/>
      <w:pStyle w:val="Punktlist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F356382"/>
    <w:multiLevelType w:val="hybridMultilevel"/>
    <w:tmpl w:val="6ABC249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A123BA8"/>
    <w:multiLevelType w:val="singleLevel"/>
    <w:tmpl w:val="E79E1A9C"/>
    <w:name w:val="C1H Number 2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4320"/>
        </w:tabs>
        <w:ind w:left="4320" w:hanging="360"/>
      </w:pPr>
    </w:lvl>
  </w:abstractNum>
  <w:abstractNum w:abstractNumId="7" w15:restartNumberingAfterBreak="0">
    <w:nsid w:val="2AFA638D"/>
    <w:multiLevelType w:val="hybridMultilevel"/>
    <w:tmpl w:val="E6E0BB9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E56E9"/>
    <w:multiLevelType w:val="hybridMultilevel"/>
    <w:tmpl w:val="052E297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2E4971B7"/>
    <w:multiLevelType w:val="hybridMultilevel"/>
    <w:tmpl w:val="7B529C4E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2F0175DB"/>
    <w:multiLevelType w:val="hybridMultilevel"/>
    <w:tmpl w:val="AABEAA2C"/>
    <w:lvl w:ilvl="0" w:tplc="0EDA0DCE">
      <w:start w:val="1"/>
      <w:numFmt w:val="bullet"/>
      <w:pStyle w:val="DIPSPunktmerketliste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F6154E3"/>
    <w:multiLevelType w:val="hybridMultilevel"/>
    <w:tmpl w:val="BD74BAA0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31584237"/>
    <w:multiLevelType w:val="hybridMultilevel"/>
    <w:tmpl w:val="FD8A28CC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33B0315A"/>
    <w:multiLevelType w:val="hybridMultilevel"/>
    <w:tmpl w:val="13F4C4E8"/>
    <w:lvl w:ilvl="0" w:tplc="B544A3A8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A0919"/>
    <w:multiLevelType w:val="hybridMultilevel"/>
    <w:tmpl w:val="5F5A80B6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3834738A"/>
    <w:multiLevelType w:val="hybridMultilevel"/>
    <w:tmpl w:val="731EE510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46D4F"/>
    <w:multiLevelType w:val="hybridMultilevel"/>
    <w:tmpl w:val="65947B1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A664D"/>
    <w:multiLevelType w:val="hybridMultilevel"/>
    <w:tmpl w:val="AA90F2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179A5"/>
    <w:multiLevelType w:val="hybridMultilevel"/>
    <w:tmpl w:val="E8CA475E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42F57E9C"/>
    <w:multiLevelType w:val="hybridMultilevel"/>
    <w:tmpl w:val="DD2A4E9E"/>
    <w:lvl w:ilvl="0" w:tplc="30383BCA">
      <w:start w:val="1"/>
      <w:numFmt w:val="decimal"/>
      <w:pStyle w:val="DIPSNummertliste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43B3723C"/>
    <w:multiLevelType w:val="singleLevel"/>
    <w:tmpl w:val="84645570"/>
    <w:name w:val="C1H Bullet 2A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</w:abstractNum>
  <w:abstractNum w:abstractNumId="21" w15:restartNumberingAfterBreak="0">
    <w:nsid w:val="487D210D"/>
    <w:multiLevelType w:val="multilevel"/>
    <w:tmpl w:val="6CA44FB6"/>
    <w:lvl w:ilvl="0">
      <w:start w:val="1"/>
      <w:numFmt w:val="decimal"/>
      <w:lvlText w:val="%1"/>
      <w:lvlJc w:val="left"/>
      <w:pPr>
        <w:ind w:left="645" w:hanging="645"/>
      </w:pPr>
      <w:rPr>
        <w:rFonts w:cs="Times New Roman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cs="Times New Roman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/>
      </w:rPr>
    </w:lvl>
  </w:abstractNum>
  <w:abstractNum w:abstractNumId="22" w15:restartNumberingAfterBreak="0">
    <w:nsid w:val="4AE02D1F"/>
    <w:multiLevelType w:val="singleLevel"/>
    <w:tmpl w:val="53EA9CA8"/>
    <w:name w:val="C1H Bullet 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3" w15:restartNumberingAfterBreak="0">
    <w:nsid w:val="4C8F5E1C"/>
    <w:multiLevelType w:val="hybridMultilevel"/>
    <w:tmpl w:val="68DC3958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4E931509"/>
    <w:multiLevelType w:val="hybridMultilevel"/>
    <w:tmpl w:val="5B7AF158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E948B2"/>
    <w:multiLevelType w:val="hybridMultilevel"/>
    <w:tmpl w:val="2438027E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B8217A"/>
    <w:multiLevelType w:val="hybridMultilevel"/>
    <w:tmpl w:val="1556C324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3244088"/>
    <w:multiLevelType w:val="hybridMultilevel"/>
    <w:tmpl w:val="A25AE5A2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 w15:restartNumberingAfterBreak="0">
    <w:nsid w:val="5FAC250F"/>
    <w:multiLevelType w:val="hybridMultilevel"/>
    <w:tmpl w:val="E6EA577C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 w15:restartNumberingAfterBreak="0">
    <w:nsid w:val="60474658"/>
    <w:multiLevelType w:val="hybridMultilevel"/>
    <w:tmpl w:val="BF3CFF5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A93600"/>
    <w:multiLevelType w:val="hybridMultilevel"/>
    <w:tmpl w:val="9AFAD94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8225B6"/>
    <w:multiLevelType w:val="hybridMultilevel"/>
    <w:tmpl w:val="C16E2C74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D90721"/>
    <w:multiLevelType w:val="hybridMultilevel"/>
    <w:tmpl w:val="D4CAC944"/>
    <w:lvl w:ilvl="0" w:tplc="41CA3BC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E37797"/>
    <w:multiLevelType w:val="singleLevel"/>
    <w:tmpl w:val="4DBA6B52"/>
    <w:name w:val="C1H Bullet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34" w15:restartNumberingAfterBreak="0">
    <w:nsid w:val="785D6BB9"/>
    <w:multiLevelType w:val="hybridMultilevel"/>
    <w:tmpl w:val="F86A861C"/>
    <w:lvl w:ilvl="0" w:tplc="A5DC85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4108DA"/>
    <w:multiLevelType w:val="hybridMultilevel"/>
    <w:tmpl w:val="738C2868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573EF"/>
    <w:multiLevelType w:val="hybridMultilevel"/>
    <w:tmpl w:val="C058893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7" w15:restartNumberingAfterBreak="0">
    <w:nsid w:val="7FFC4E28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3"/>
  </w:num>
  <w:num w:numId="3">
    <w:abstractNumId w:val="22"/>
  </w:num>
  <w:num w:numId="4">
    <w:abstractNumId w:val="20"/>
  </w:num>
  <w:num w:numId="5">
    <w:abstractNumId w:val="2"/>
  </w:num>
  <w:num w:numId="6">
    <w:abstractNumId w:val="6"/>
  </w:num>
  <w:num w:numId="7">
    <w:abstractNumId w:val="10"/>
  </w:num>
  <w:num w:numId="8">
    <w:abstractNumId w:val="19"/>
  </w:num>
  <w:num w:numId="9">
    <w:abstractNumId w:val="8"/>
  </w:num>
  <w:num w:numId="10">
    <w:abstractNumId w:val="26"/>
  </w:num>
  <w:num w:numId="11">
    <w:abstractNumId w:val="23"/>
  </w:num>
  <w:num w:numId="12">
    <w:abstractNumId w:val="12"/>
  </w:num>
  <w:num w:numId="13">
    <w:abstractNumId w:val="9"/>
  </w:num>
  <w:num w:numId="14">
    <w:abstractNumId w:val="36"/>
  </w:num>
  <w:num w:numId="15">
    <w:abstractNumId w:val="11"/>
  </w:num>
  <w:num w:numId="16">
    <w:abstractNumId w:val="19"/>
    <w:lvlOverride w:ilvl="0">
      <w:startOverride w:val="1"/>
    </w:lvlOverride>
  </w:num>
  <w:num w:numId="17">
    <w:abstractNumId w:val="19"/>
  </w:num>
  <w:num w:numId="18">
    <w:abstractNumId w:val="19"/>
    <w:lvlOverride w:ilvl="0">
      <w:startOverride w:val="1"/>
    </w:lvlOverride>
  </w:num>
  <w:num w:numId="19">
    <w:abstractNumId w:val="19"/>
    <w:lvlOverride w:ilvl="0">
      <w:startOverride w:val="1"/>
    </w:lvlOverride>
  </w:num>
  <w:num w:numId="20">
    <w:abstractNumId w:val="19"/>
    <w:lvlOverride w:ilvl="0">
      <w:startOverride w:val="1"/>
    </w:lvlOverride>
  </w:num>
  <w:num w:numId="21">
    <w:abstractNumId w:val="19"/>
    <w:lvlOverride w:ilvl="0">
      <w:startOverride w:val="1"/>
    </w:lvlOverride>
  </w:num>
  <w:num w:numId="22">
    <w:abstractNumId w:val="19"/>
    <w:lvlOverride w:ilvl="0">
      <w:startOverride w:val="1"/>
    </w:lvlOverride>
  </w:num>
  <w:num w:numId="23">
    <w:abstractNumId w:val="19"/>
    <w:lvlOverride w:ilvl="0">
      <w:startOverride w:val="1"/>
    </w:lvlOverride>
  </w:num>
  <w:num w:numId="24">
    <w:abstractNumId w:val="37"/>
  </w:num>
  <w:num w:numId="25">
    <w:abstractNumId w:val="1"/>
  </w:num>
  <w:num w:numId="26">
    <w:abstractNumId w:val="31"/>
  </w:num>
  <w:num w:numId="27">
    <w:abstractNumId w:val="32"/>
  </w:num>
  <w:num w:numId="28">
    <w:abstractNumId w:val="5"/>
  </w:num>
  <w:num w:numId="29">
    <w:abstractNumId w:val="27"/>
  </w:num>
  <w:num w:numId="30">
    <w:abstractNumId w:val="3"/>
  </w:num>
  <w:num w:numId="31">
    <w:abstractNumId w:val="14"/>
  </w:num>
  <w:num w:numId="32">
    <w:abstractNumId w:val="18"/>
  </w:num>
  <w:num w:numId="33">
    <w:abstractNumId w:val="28"/>
  </w:num>
  <w:num w:numId="34">
    <w:abstractNumId w:val="7"/>
  </w:num>
  <w:num w:numId="35">
    <w:abstractNumId w:val="16"/>
  </w:num>
  <w:num w:numId="36">
    <w:abstractNumId w:val="29"/>
  </w:num>
  <w:num w:numId="37">
    <w:abstractNumId w:val="30"/>
  </w:num>
  <w:num w:numId="38">
    <w:abstractNumId w:val="15"/>
  </w:num>
  <w:num w:numId="39">
    <w:abstractNumId w:val="4"/>
  </w:num>
  <w:num w:numId="40">
    <w:abstractNumId w:val="35"/>
  </w:num>
  <w:num w:numId="41">
    <w:abstractNumId w:val="25"/>
  </w:num>
  <w:num w:numId="42">
    <w:abstractNumId w:val="21"/>
    <w:lvlOverride w:ilvl="0">
      <w:startOverride w:val="1"/>
    </w:lvlOverride>
    <w:lvlOverride w:ilvl="1">
      <w:startOverride w:val="6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 w:numId="44">
    <w:abstractNumId w:val="13"/>
  </w:num>
  <w:num w:numId="45">
    <w:abstractNumId w:val="24"/>
  </w:num>
  <w:num w:numId="46">
    <w:abstractNumId w:val="24"/>
  </w:num>
  <w:num w:numId="47">
    <w:abstractNumId w:val="3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D0"/>
    <w:rsid w:val="0000465A"/>
    <w:rsid w:val="000057F7"/>
    <w:rsid w:val="00021833"/>
    <w:rsid w:val="00030D61"/>
    <w:rsid w:val="0003507D"/>
    <w:rsid w:val="00036A17"/>
    <w:rsid w:val="000377AC"/>
    <w:rsid w:val="000513FF"/>
    <w:rsid w:val="00051D1F"/>
    <w:rsid w:val="00051FCB"/>
    <w:rsid w:val="000535E1"/>
    <w:rsid w:val="0006514B"/>
    <w:rsid w:val="000718EF"/>
    <w:rsid w:val="000A12D0"/>
    <w:rsid w:val="000B6786"/>
    <w:rsid w:val="000C2442"/>
    <w:rsid w:val="0010567F"/>
    <w:rsid w:val="00106375"/>
    <w:rsid w:val="00111A9E"/>
    <w:rsid w:val="0011402B"/>
    <w:rsid w:val="001172D9"/>
    <w:rsid w:val="00133448"/>
    <w:rsid w:val="00144757"/>
    <w:rsid w:val="00153CB7"/>
    <w:rsid w:val="00153EB3"/>
    <w:rsid w:val="00154010"/>
    <w:rsid w:val="00166AD0"/>
    <w:rsid w:val="001707B7"/>
    <w:rsid w:val="00170971"/>
    <w:rsid w:val="00172F15"/>
    <w:rsid w:val="001741FA"/>
    <w:rsid w:val="00193270"/>
    <w:rsid w:val="001A37E7"/>
    <w:rsid w:val="001C22E0"/>
    <w:rsid w:val="001F6C07"/>
    <w:rsid w:val="00200196"/>
    <w:rsid w:val="00222044"/>
    <w:rsid w:val="00240546"/>
    <w:rsid w:val="002474B4"/>
    <w:rsid w:val="00251B15"/>
    <w:rsid w:val="00253301"/>
    <w:rsid w:val="002562CD"/>
    <w:rsid w:val="002744E0"/>
    <w:rsid w:val="00287732"/>
    <w:rsid w:val="00292BF3"/>
    <w:rsid w:val="00294382"/>
    <w:rsid w:val="00296C1B"/>
    <w:rsid w:val="002A46F3"/>
    <w:rsid w:val="002A7F2A"/>
    <w:rsid w:val="002B2529"/>
    <w:rsid w:val="002C026F"/>
    <w:rsid w:val="002C6FC1"/>
    <w:rsid w:val="002D0FD2"/>
    <w:rsid w:val="002E12F9"/>
    <w:rsid w:val="002E42AB"/>
    <w:rsid w:val="002E5410"/>
    <w:rsid w:val="002E5BA2"/>
    <w:rsid w:val="002E6623"/>
    <w:rsid w:val="002F1A65"/>
    <w:rsid w:val="003019D5"/>
    <w:rsid w:val="0031391B"/>
    <w:rsid w:val="0031487C"/>
    <w:rsid w:val="00334127"/>
    <w:rsid w:val="0033585C"/>
    <w:rsid w:val="00347CA4"/>
    <w:rsid w:val="00362407"/>
    <w:rsid w:val="00362528"/>
    <w:rsid w:val="00367A9D"/>
    <w:rsid w:val="00374593"/>
    <w:rsid w:val="00376E65"/>
    <w:rsid w:val="00380456"/>
    <w:rsid w:val="00384A97"/>
    <w:rsid w:val="00397E89"/>
    <w:rsid w:val="003A39E9"/>
    <w:rsid w:val="003B0499"/>
    <w:rsid w:val="003B0F0F"/>
    <w:rsid w:val="003D46C1"/>
    <w:rsid w:val="003E3905"/>
    <w:rsid w:val="003F106A"/>
    <w:rsid w:val="003F7B4E"/>
    <w:rsid w:val="0042626D"/>
    <w:rsid w:val="004266A7"/>
    <w:rsid w:val="004341C1"/>
    <w:rsid w:val="00450178"/>
    <w:rsid w:val="004569D2"/>
    <w:rsid w:val="00482D80"/>
    <w:rsid w:val="004A502A"/>
    <w:rsid w:val="004A50E0"/>
    <w:rsid w:val="004A6353"/>
    <w:rsid w:val="004B7A74"/>
    <w:rsid w:val="004C49FB"/>
    <w:rsid w:val="004D1C8F"/>
    <w:rsid w:val="004D6E3A"/>
    <w:rsid w:val="004F5372"/>
    <w:rsid w:val="00501A89"/>
    <w:rsid w:val="0051121B"/>
    <w:rsid w:val="005461D6"/>
    <w:rsid w:val="00560BD9"/>
    <w:rsid w:val="005B2F81"/>
    <w:rsid w:val="005C5A4F"/>
    <w:rsid w:val="005F17B5"/>
    <w:rsid w:val="005F6616"/>
    <w:rsid w:val="00602F12"/>
    <w:rsid w:val="006159D0"/>
    <w:rsid w:val="00616F7A"/>
    <w:rsid w:val="00621A44"/>
    <w:rsid w:val="00625216"/>
    <w:rsid w:val="00642B78"/>
    <w:rsid w:val="006531A2"/>
    <w:rsid w:val="00675839"/>
    <w:rsid w:val="006A0218"/>
    <w:rsid w:val="006B0E94"/>
    <w:rsid w:val="006C149C"/>
    <w:rsid w:val="006C3658"/>
    <w:rsid w:val="006E3124"/>
    <w:rsid w:val="006F33C3"/>
    <w:rsid w:val="007073C0"/>
    <w:rsid w:val="00714B55"/>
    <w:rsid w:val="00724E45"/>
    <w:rsid w:val="007253EF"/>
    <w:rsid w:val="007304FE"/>
    <w:rsid w:val="00731F3B"/>
    <w:rsid w:val="00736479"/>
    <w:rsid w:val="007374E5"/>
    <w:rsid w:val="00746923"/>
    <w:rsid w:val="00751C81"/>
    <w:rsid w:val="007619B5"/>
    <w:rsid w:val="00776216"/>
    <w:rsid w:val="00785B72"/>
    <w:rsid w:val="00791175"/>
    <w:rsid w:val="007B1D83"/>
    <w:rsid w:val="007D0EE8"/>
    <w:rsid w:val="007E7356"/>
    <w:rsid w:val="007F0EC9"/>
    <w:rsid w:val="007F50DA"/>
    <w:rsid w:val="0081231B"/>
    <w:rsid w:val="0081369E"/>
    <w:rsid w:val="008303AF"/>
    <w:rsid w:val="00833405"/>
    <w:rsid w:val="00843AB1"/>
    <w:rsid w:val="008571D4"/>
    <w:rsid w:val="0086199F"/>
    <w:rsid w:val="00864997"/>
    <w:rsid w:val="00865426"/>
    <w:rsid w:val="008727CF"/>
    <w:rsid w:val="00890F4E"/>
    <w:rsid w:val="00891101"/>
    <w:rsid w:val="00896BD9"/>
    <w:rsid w:val="008A3999"/>
    <w:rsid w:val="008B527F"/>
    <w:rsid w:val="008C2CF0"/>
    <w:rsid w:val="008C48F0"/>
    <w:rsid w:val="008C605C"/>
    <w:rsid w:val="008E4E5D"/>
    <w:rsid w:val="008F1503"/>
    <w:rsid w:val="008F4487"/>
    <w:rsid w:val="008F4EAE"/>
    <w:rsid w:val="00914C1A"/>
    <w:rsid w:val="00927CD9"/>
    <w:rsid w:val="00943931"/>
    <w:rsid w:val="009478E0"/>
    <w:rsid w:val="00970749"/>
    <w:rsid w:val="0097215F"/>
    <w:rsid w:val="00975171"/>
    <w:rsid w:val="0098613A"/>
    <w:rsid w:val="0099351A"/>
    <w:rsid w:val="009A51A2"/>
    <w:rsid w:val="009B7E89"/>
    <w:rsid w:val="009D0FDD"/>
    <w:rsid w:val="009D3175"/>
    <w:rsid w:val="009D376F"/>
    <w:rsid w:val="009D5821"/>
    <w:rsid w:val="00A0396A"/>
    <w:rsid w:val="00A0723B"/>
    <w:rsid w:val="00A17F27"/>
    <w:rsid w:val="00A440C3"/>
    <w:rsid w:val="00A645A9"/>
    <w:rsid w:val="00A654A8"/>
    <w:rsid w:val="00A7160F"/>
    <w:rsid w:val="00A83943"/>
    <w:rsid w:val="00A9360B"/>
    <w:rsid w:val="00AC5CC3"/>
    <w:rsid w:val="00AD22D1"/>
    <w:rsid w:val="00AD320F"/>
    <w:rsid w:val="00AF3175"/>
    <w:rsid w:val="00B22797"/>
    <w:rsid w:val="00B25634"/>
    <w:rsid w:val="00B32EE7"/>
    <w:rsid w:val="00B34E1C"/>
    <w:rsid w:val="00B35A24"/>
    <w:rsid w:val="00B54DD1"/>
    <w:rsid w:val="00B82583"/>
    <w:rsid w:val="00B87C45"/>
    <w:rsid w:val="00BA5D17"/>
    <w:rsid w:val="00BC11AC"/>
    <w:rsid w:val="00BC32D0"/>
    <w:rsid w:val="00BD2B94"/>
    <w:rsid w:val="00BD5E37"/>
    <w:rsid w:val="00BF7D9B"/>
    <w:rsid w:val="00C42791"/>
    <w:rsid w:val="00C43905"/>
    <w:rsid w:val="00C64EFA"/>
    <w:rsid w:val="00C8429A"/>
    <w:rsid w:val="00C92969"/>
    <w:rsid w:val="00C92D5D"/>
    <w:rsid w:val="00C965AA"/>
    <w:rsid w:val="00CA0E74"/>
    <w:rsid w:val="00CA4922"/>
    <w:rsid w:val="00CA6763"/>
    <w:rsid w:val="00CB1DE7"/>
    <w:rsid w:val="00CB3893"/>
    <w:rsid w:val="00CD0441"/>
    <w:rsid w:val="00CD5B46"/>
    <w:rsid w:val="00CF6A35"/>
    <w:rsid w:val="00D24EF9"/>
    <w:rsid w:val="00D3275D"/>
    <w:rsid w:val="00D406BB"/>
    <w:rsid w:val="00D42E71"/>
    <w:rsid w:val="00D60300"/>
    <w:rsid w:val="00D67AF4"/>
    <w:rsid w:val="00D96855"/>
    <w:rsid w:val="00DA73D0"/>
    <w:rsid w:val="00DB2D62"/>
    <w:rsid w:val="00DC5453"/>
    <w:rsid w:val="00DE29D7"/>
    <w:rsid w:val="00DF37B6"/>
    <w:rsid w:val="00DF3A87"/>
    <w:rsid w:val="00DF635D"/>
    <w:rsid w:val="00E0224F"/>
    <w:rsid w:val="00E022C2"/>
    <w:rsid w:val="00E04AA9"/>
    <w:rsid w:val="00E34F8A"/>
    <w:rsid w:val="00E3596B"/>
    <w:rsid w:val="00E56E00"/>
    <w:rsid w:val="00E62B05"/>
    <w:rsid w:val="00E70C3E"/>
    <w:rsid w:val="00E71177"/>
    <w:rsid w:val="00E82208"/>
    <w:rsid w:val="00E875D2"/>
    <w:rsid w:val="00E8799E"/>
    <w:rsid w:val="00E96709"/>
    <w:rsid w:val="00EB2431"/>
    <w:rsid w:val="00EB25D4"/>
    <w:rsid w:val="00EC2140"/>
    <w:rsid w:val="00ED2157"/>
    <w:rsid w:val="00EE0D84"/>
    <w:rsid w:val="00EF6396"/>
    <w:rsid w:val="00EF67E6"/>
    <w:rsid w:val="00F2535F"/>
    <w:rsid w:val="00F336C6"/>
    <w:rsid w:val="00F410CA"/>
    <w:rsid w:val="00F432EF"/>
    <w:rsid w:val="00F45700"/>
    <w:rsid w:val="00F518DC"/>
    <w:rsid w:val="00F55992"/>
    <w:rsid w:val="00F71872"/>
    <w:rsid w:val="00FB2D06"/>
    <w:rsid w:val="00FB7091"/>
    <w:rsid w:val="00FE0427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,"/>
  <w:listSeparator w:val=";"/>
  <w15:chartTrackingRefBased/>
  <w15:docId w15:val="{3CD02D46-511D-4D3A-BD34-54DF37C6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footnote text" w:semiHidden="1"/>
    <w:lsdException w:name="annotation text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semiHidden="1"/>
    <w:lsdException w:name="List Number" w:semiHidden="1"/>
    <w:lsdException w:name="List 3" w:semiHidden="1"/>
    <w:lsdException w:name="List 4" w:semiHidden="1"/>
    <w:lsdException w:name="List 5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/>
    <w:lsdException w:name="Signature" w:semiHidden="1"/>
    <w:lsdException w:name="Default Paragraph Font" w:uiPriority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427"/>
    <w:pPr>
      <w:keepLines/>
      <w:spacing w:after="120"/>
    </w:pPr>
    <w:rPr>
      <w:rFonts w:ascii="Calibri" w:hAnsi="Calibri"/>
      <w:sz w:val="22"/>
    </w:rPr>
  </w:style>
  <w:style w:type="paragraph" w:styleId="Overskrift1">
    <w:name w:val="heading 1"/>
    <w:basedOn w:val="Normal"/>
    <w:next w:val="Normal"/>
    <w:uiPriority w:val="9"/>
    <w:qFormat/>
    <w:rsid w:val="00FE0427"/>
    <w:pPr>
      <w:keepNext/>
      <w:numPr>
        <w:numId w:val="1"/>
      </w:numPr>
      <w:spacing w:before="240" w:line="276" w:lineRule="auto"/>
      <w:ind w:left="0" w:firstLine="0"/>
      <w:outlineLvl w:val="0"/>
    </w:pPr>
    <w:rPr>
      <w:rFonts w:ascii="Calibri Light" w:hAnsi="Calibri Light" w:cs="Arial"/>
      <w:color w:val="338AA3"/>
      <w:kern w:val="28"/>
      <w:sz w:val="40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FE0427"/>
    <w:pPr>
      <w:keepNext/>
      <w:numPr>
        <w:ilvl w:val="1"/>
        <w:numId w:val="1"/>
      </w:numPr>
      <w:spacing w:before="360" w:line="276" w:lineRule="auto"/>
      <w:ind w:left="567" w:hanging="567"/>
      <w:outlineLvl w:val="1"/>
    </w:pPr>
    <w:rPr>
      <w:rFonts w:ascii="Calibri Light" w:hAnsi="Calibri Light"/>
      <w:color w:val="338AA3"/>
      <w:kern w:val="28"/>
      <w:sz w:val="36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FE0427"/>
    <w:pPr>
      <w:keepNext/>
      <w:numPr>
        <w:ilvl w:val="2"/>
        <w:numId w:val="1"/>
      </w:numPr>
      <w:tabs>
        <w:tab w:val="clear" w:pos="1134"/>
      </w:tabs>
      <w:spacing w:before="240" w:line="276" w:lineRule="auto"/>
      <w:ind w:left="567" w:hanging="567"/>
      <w:outlineLvl w:val="2"/>
    </w:pPr>
    <w:rPr>
      <w:rFonts w:ascii="Calibri Light" w:hAnsi="Calibri Light"/>
      <w:color w:val="338AA3"/>
      <w:kern w:val="28"/>
      <w:sz w:val="3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FE0427"/>
    <w:pPr>
      <w:keepNext/>
      <w:numPr>
        <w:ilvl w:val="3"/>
        <w:numId w:val="1"/>
      </w:numPr>
      <w:tabs>
        <w:tab w:val="clear" w:pos="1134"/>
      </w:tabs>
      <w:spacing w:before="200"/>
      <w:ind w:left="1134" w:hanging="1134"/>
      <w:outlineLvl w:val="3"/>
    </w:pPr>
    <w:rPr>
      <w:rFonts w:ascii="Calibri Light" w:hAnsi="Calibri Light"/>
      <w:color w:val="338AA3"/>
      <w:kern w:val="28"/>
      <w:sz w:val="28"/>
    </w:rPr>
  </w:style>
  <w:style w:type="paragraph" w:styleId="Overskrift5">
    <w:name w:val="heading 5"/>
    <w:basedOn w:val="Normal"/>
    <w:next w:val="Normal"/>
    <w:link w:val="Overskrift5Tegn"/>
    <w:uiPriority w:val="9"/>
    <w:qFormat/>
    <w:rsid w:val="00FE0427"/>
    <w:pPr>
      <w:keepNext/>
      <w:numPr>
        <w:ilvl w:val="4"/>
        <w:numId w:val="1"/>
      </w:numPr>
      <w:spacing w:before="120"/>
      <w:ind w:left="851" w:hanging="851"/>
      <w:outlineLvl w:val="4"/>
    </w:pPr>
    <w:rPr>
      <w:rFonts w:ascii="Calibri Light" w:hAnsi="Calibri Light"/>
      <w:color w:val="338AA3"/>
      <w:kern w:val="28"/>
      <w:sz w:val="24"/>
    </w:rPr>
  </w:style>
  <w:style w:type="paragraph" w:styleId="Overskrift6">
    <w:name w:val="heading 6"/>
    <w:basedOn w:val="Normal"/>
    <w:next w:val="Brdtekst"/>
    <w:semiHidden/>
    <w:rsid w:val="00FE0427"/>
    <w:pPr>
      <w:keepNext/>
      <w:numPr>
        <w:ilvl w:val="5"/>
        <w:numId w:val="1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Overskrift7">
    <w:name w:val="heading 7"/>
    <w:basedOn w:val="Normal"/>
    <w:next w:val="Brdtekst"/>
    <w:semiHidden/>
    <w:rsid w:val="00FE0427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Overskrift8">
    <w:name w:val="heading 8"/>
    <w:basedOn w:val="Normal"/>
    <w:next w:val="Brdtekst"/>
    <w:semiHidden/>
    <w:rsid w:val="00FE0427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Overskrift9">
    <w:name w:val="heading 9"/>
    <w:basedOn w:val="Normal"/>
    <w:next w:val="Brdtekst"/>
    <w:semiHidden/>
    <w:rsid w:val="00FE0427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Standardskriftforavsnitt">
    <w:name w:val="Default Paragraph Font"/>
    <w:uiPriority w:val="1"/>
    <w:unhideWhenUsed/>
    <w:rsid w:val="00FE0427"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  <w:rsid w:val="00FE0427"/>
  </w:style>
  <w:style w:type="paragraph" w:styleId="Topptekst">
    <w:name w:val="header"/>
    <w:basedOn w:val="Normal"/>
    <w:link w:val="TopptekstTegn"/>
    <w:rsid w:val="00FE0427"/>
    <w:pPr>
      <w:tabs>
        <w:tab w:val="center" w:pos="4153"/>
        <w:tab w:val="right" w:pos="8306"/>
      </w:tabs>
      <w:spacing w:after="0"/>
    </w:pPr>
    <w:rPr>
      <w:rFonts w:ascii="Calibri Light" w:hAnsi="Calibri Light"/>
      <w:color w:val="595959"/>
      <w:sz w:val="20"/>
    </w:rPr>
  </w:style>
  <w:style w:type="paragraph" w:styleId="Bunntekst">
    <w:name w:val="footer"/>
    <w:basedOn w:val="Normal"/>
    <w:rsid w:val="00FE0427"/>
    <w:pPr>
      <w:tabs>
        <w:tab w:val="center" w:pos="4153"/>
        <w:tab w:val="right" w:pos="8306"/>
      </w:tabs>
    </w:pPr>
    <w:rPr>
      <w:rFonts w:ascii="URWGroteskTLigExtWid" w:hAnsi="URWGroteskTLigExtWid"/>
      <w:color w:val="595959"/>
    </w:rPr>
  </w:style>
  <w:style w:type="paragraph" w:styleId="Brdtekst">
    <w:name w:val="Body Text"/>
    <w:basedOn w:val="Normal"/>
    <w:link w:val="BrdtekstTegn"/>
    <w:qFormat/>
    <w:rsid w:val="00FE0427"/>
  </w:style>
  <w:style w:type="paragraph" w:customStyle="1" w:styleId="Forsideundertittel">
    <w:name w:val="Forsideundertittel"/>
    <w:basedOn w:val="Normal"/>
    <w:next w:val="Brdtekst"/>
    <w:rsid w:val="00FE0427"/>
    <w:pPr>
      <w:keepNext/>
      <w:spacing w:before="360" w:after="240"/>
      <w:jc w:val="center"/>
    </w:pPr>
    <w:rPr>
      <w:b/>
      <w:color w:val="C00000"/>
      <w:kern w:val="28"/>
      <w:sz w:val="56"/>
    </w:rPr>
  </w:style>
  <w:style w:type="paragraph" w:customStyle="1" w:styleId="Forsidetittel">
    <w:name w:val="Forsidetittel"/>
    <w:basedOn w:val="Normal"/>
    <w:next w:val="Forsideundertittel"/>
    <w:rsid w:val="00FE0427"/>
    <w:pPr>
      <w:keepNext/>
      <w:spacing w:before="720" w:after="240"/>
      <w:jc w:val="center"/>
    </w:pPr>
    <w:rPr>
      <w:b/>
      <w:color w:val="C00000"/>
      <w:kern w:val="28"/>
      <w:sz w:val="72"/>
    </w:rPr>
  </w:style>
  <w:style w:type="table" w:styleId="Tabellrutenett">
    <w:name w:val="Table Grid"/>
    <w:basedOn w:val="Vanligtabell"/>
    <w:rsid w:val="00FE04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">
    <w:name w:val="List"/>
    <w:basedOn w:val="Brdtekst"/>
    <w:semiHidden/>
    <w:rsid w:val="00FE0427"/>
    <w:pPr>
      <w:tabs>
        <w:tab w:val="left" w:pos="720"/>
      </w:tabs>
      <w:spacing w:after="80"/>
      <w:ind w:left="1491" w:hanging="357"/>
    </w:pPr>
  </w:style>
  <w:style w:type="paragraph" w:styleId="INNH1">
    <w:name w:val="toc 1"/>
    <w:basedOn w:val="Normal"/>
    <w:semiHidden/>
    <w:rsid w:val="00FE0427"/>
    <w:pPr>
      <w:tabs>
        <w:tab w:val="right" w:pos="9355"/>
      </w:tabs>
      <w:spacing w:before="360"/>
    </w:pPr>
    <w:rPr>
      <w:rFonts w:ascii="Arial Rounded MT Bold" w:hAnsi="Arial Rounded MT Bold"/>
      <w:b/>
      <w:sz w:val="24"/>
    </w:rPr>
  </w:style>
  <w:style w:type="character" w:styleId="Hyperkobling">
    <w:name w:val="Hyperlink"/>
    <w:semiHidden/>
    <w:rsid w:val="00FE0427"/>
    <w:rPr>
      <w:rFonts w:ascii="URWGroteskTExtLig" w:hAnsi="URWGroteskTExtLig"/>
      <w:color w:val="0000FF"/>
      <w:sz w:val="22"/>
      <w:u w:val="single"/>
    </w:rPr>
  </w:style>
  <w:style w:type="paragraph" w:styleId="INNH2">
    <w:name w:val="toc 2"/>
    <w:basedOn w:val="Normal"/>
    <w:semiHidden/>
    <w:rsid w:val="00FE0427"/>
    <w:pPr>
      <w:tabs>
        <w:tab w:val="right" w:pos="9355"/>
      </w:tabs>
      <w:spacing w:before="240"/>
      <w:ind w:left="200"/>
    </w:pPr>
    <w:rPr>
      <w:rFonts w:ascii="Times New Roman" w:hAnsi="Times New Roman"/>
      <w:b/>
    </w:rPr>
  </w:style>
  <w:style w:type="paragraph" w:styleId="INNH3">
    <w:name w:val="toc 3"/>
    <w:basedOn w:val="Normal"/>
    <w:semiHidden/>
    <w:rsid w:val="00FE0427"/>
    <w:pPr>
      <w:tabs>
        <w:tab w:val="right" w:pos="9355"/>
      </w:tabs>
      <w:ind w:left="400"/>
    </w:pPr>
    <w:rPr>
      <w:rFonts w:ascii="Times New Roman" w:hAnsi="Times New Roman"/>
    </w:rPr>
  </w:style>
  <w:style w:type="character" w:customStyle="1" w:styleId="BrdtekstTegn">
    <w:name w:val="Brødtekst Tegn"/>
    <w:link w:val="Brdtekst"/>
    <w:rsid w:val="00FE0427"/>
    <w:rPr>
      <w:rFonts w:ascii="Calibri" w:hAnsi="Calibri"/>
      <w:sz w:val="22"/>
    </w:rPr>
  </w:style>
  <w:style w:type="paragraph" w:customStyle="1" w:styleId="TableText">
    <w:name w:val="Table Text"/>
    <w:basedOn w:val="Normal"/>
    <w:semiHidden/>
    <w:rsid w:val="00FE0427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 w:val="16"/>
    </w:rPr>
  </w:style>
  <w:style w:type="paragraph" w:customStyle="1" w:styleId="TableHeading">
    <w:name w:val="Table Heading"/>
    <w:basedOn w:val="TableText"/>
    <w:semiHidden/>
    <w:rsid w:val="00FE0427"/>
    <w:pPr>
      <w:spacing w:before="120"/>
    </w:pPr>
    <w:rPr>
      <w:b/>
    </w:rPr>
  </w:style>
  <w:style w:type="paragraph" w:styleId="Bildetekst">
    <w:name w:val="caption"/>
    <w:basedOn w:val="Normal"/>
    <w:next w:val="Normal"/>
    <w:semiHidden/>
    <w:rsid w:val="00FE0427"/>
    <w:rPr>
      <w:rFonts w:ascii="Arial" w:hAnsi="Arial"/>
      <w:sz w:val="28"/>
    </w:rPr>
  </w:style>
  <w:style w:type="paragraph" w:customStyle="1" w:styleId="BodyTable">
    <w:name w:val="BodyTable"/>
    <w:basedOn w:val="Normal"/>
    <w:semiHidden/>
    <w:rsid w:val="00FE0427"/>
    <w:pPr>
      <w:spacing w:before="115"/>
    </w:pPr>
  </w:style>
  <w:style w:type="paragraph" w:customStyle="1" w:styleId="Punktmerketliste2">
    <w:name w:val="Punktmerket liste 2"/>
    <w:basedOn w:val="Normal"/>
    <w:next w:val="Punktliste2"/>
    <w:autoRedefine/>
    <w:semiHidden/>
    <w:rsid w:val="00FE0427"/>
    <w:pPr>
      <w:ind w:left="2880"/>
    </w:pPr>
    <w:rPr>
      <w:rFonts w:ascii="Times New Roman" w:hAnsi="Times New Roman"/>
      <w:lang w:eastAsia="en-US"/>
    </w:rPr>
  </w:style>
  <w:style w:type="character" w:customStyle="1" w:styleId="DIPSFelt">
    <w:name w:val="DIPS Felt"/>
    <w:rsid w:val="00FE0427"/>
    <w:rPr>
      <w:i/>
      <w:color w:val="0000FF"/>
      <w:lang w:val="nb-NO"/>
    </w:rPr>
  </w:style>
  <w:style w:type="character" w:customStyle="1" w:styleId="Overskrift2Tegn">
    <w:name w:val="Overskrift 2 Tegn"/>
    <w:link w:val="Overskrift2"/>
    <w:uiPriority w:val="9"/>
    <w:rsid w:val="00FE0427"/>
    <w:rPr>
      <w:rFonts w:ascii="Calibri Light" w:hAnsi="Calibri Light"/>
      <w:color w:val="338AA3"/>
      <w:kern w:val="28"/>
      <w:sz w:val="36"/>
      <w:szCs w:val="28"/>
    </w:rPr>
  </w:style>
  <w:style w:type="paragraph" w:styleId="Bobletekst">
    <w:name w:val="Balloon Text"/>
    <w:basedOn w:val="Normal"/>
    <w:semiHidden/>
    <w:rsid w:val="00FE0427"/>
    <w:rPr>
      <w:rFonts w:ascii="Tahoma" w:hAnsi="Tahoma" w:cs="Tahoma"/>
      <w:sz w:val="16"/>
      <w:szCs w:val="16"/>
    </w:rPr>
  </w:style>
  <w:style w:type="paragraph" w:customStyle="1" w:styleId="HeadingBase">
    <w:name w:val="Heading Base"/>
    <w:basedOn w:val="Normal"/>
    <w:semiHidden/>
    <w:rsid w:val="00FE0427"/>
    <w:rPr>
      <w:rFonts w:ascii="Arial" w:hAnsi="Arial"/>
      <w:b/>
    </w:rPr>
  </w:style>
  <w:style w:type="paragraph" w:customStyle="1" w:styleId="Definition">
    <w:name w:val="Definition"/>
    <w:basedOn w:val="Brdtekst"/>
    <w:semiHidden/>
    <w:rsid w:val="00FE0427"/>
  </w:style>
  <w:style w:type="paragraph" w:customStyle="1" w:styleId="BodyTextTable">
    <w:name w:val="Body Text Table"/>
    <w:basedOn w:val="Brdtekst"/>
    <w:semiHidden/>
    <w:rsid w:val="00FE0427"/>
  </w:style>
  <w:style w:type="paragraph" w:styleId="Tittel">
    <w:name w:val="Title"/>
    <w:basedOn w:val="HeadingBase"/>
    <w:semiHidden/>
    <w:rsid w:val="00FE0427"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tel"/>
    <w:semiHidden/>
    <w:rsid w:val="00FE0427"/>
    <w:rPr>
      <w:sz w:val="28"/>
    </w:rPr>
  </w:style>
  <w:style w:type="paragraph" w:customStyle="1" w:styleId="CodeBase">
    <w:name w:val="Code Base"/>
    <w:basedOn w:val="Brdtekst"/>
    <w:semiHidden/>
    <w:rsid w:val="00FE0427"/>
    <w:rPr>
      <w:rFonts w:ascii="Courier New" w:hAnsi="Courier New"/>
    </w:rPr>
  </w:style>
  <w:style w:type="paragraph" w:customStyle="1" w:styleId="CodeExplained">
    <w:name w:val="CodeExplained"/>
    <w:basedOn w:val="CodeBase"/>
    <w:semiHidden/>
    <w:rsid w:val="00FE0427"/>
    <w:pPr>
      <w:spacing w:after="40"/>
      <w:ind w:left="3240"/>
    </w:pPr>
  </w:style>
  <w:style w:type="character" w:customStyle="1" w:styleId="D2HNoGloss">
    <w:name w:val="D2HNoGloss"/>
    <w:semiHidden/>
    <w:rsid w:val="00FE0427"/>
  </w:style>
  <w:style w:type="paragraph" w:customStyle="1" w:styleId="Figures">
    <w:name w:val="Figures"/>
    <w:basedOn w:val="Brdtekst"/>
    <w:next w:val="Bildetekst"/>
    <w:semiHidden/>
    <w:rsid w:val="00FE0427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  <w:semiHidden/>
    <w:rsid w:val="00FE0427"/>
    <w:pPr>
      <w:ind w:left="720"/>
    </w:pPr>
  </w:style>
  <w:style w:type="paragraph" w:customStyle="1" w:styleId="HeaderBase">
    <w:name w:val="Header Base"/>
    <w:basedOn w:val="HeadingBase"/>
    <w:semiHidden/>
    <w:rsid w:val="00FE0427"/>
  </w:style>
  <w:style w:type="paragraph" w:customStyle="1" w:styleId="footereven">
    <w:name w:val="footer even"/>
    <w:basedOn w:val="Bunntekst"/>
    <w:semiHidden/>
    <w:rsid w:val="00FE0427"/>
  </w:style>
  <w:style w:type="paragraph" w:customStyle="1" w:styleId="footerodd">
    <w:name w:val="footer odd"/>
    <w:basedOn w:val="Bunntekst"/>
    <w:semiHidden/>
    <w:rsid w:val="00FE0427"/>
  </w:style>
  <w:style w:type="paragraph" w:customStyle="1" w:styleId="headereven">
    <w:name w:val="header even"/>
    <w:basedOn w:val="Normal"/>
    <w:semiHidden/>
    <w:rsid w:val="00FE0427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headerodd">
    <w:name w:val="header odd"/>
    <w:basedOn w:val="Normal"/>
    <w:semiHidden/>
    <w:rsid w:val="00FE0427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IndexBase">
    <w:name w:val="Index Base"/>
    <w:basedOn w:val="Normal"/>
    <w:semiHidden/>
    <w:rsid w:val="00FE0427"/>
  </w:style>
  <w:style w:type="paragraph" w:styleId="Indeks1">
    <w:name w:val="index 1"/>
    <w:basedOn w:val="IndexBase"/>
    <w:next w:val="Normal"/>
    <w:autoRedefine/>
    <w:semiHidden/>
    <w:rsid w:val="00FE0427"/>
    <w:pPr>
      <w:ind w:left="432" w:hanging="432"/>
    </w:pPr>
  </w:style>
  <w:style w:type="paragraph" w:styleId="Indeks2">
    <w:name w:val="index 2"/>
    <w:basedOn w:val="IndexBase"/>
    <w:next w:val="Normal"/>
    <w:autoRedefine/>
    <w:semiHidden/>
    <w:rsid w:val="00FE0427"/>
    <w:pPr>
      <w:ind w:left="432" w:hanging="288"/>
    </w:pPr>
  </w:style>
  <w:style w:type="paragraph" w:styleId="Indeks3">
    <w:name w:val="index 3"/>
    <w:basedOn w:val="IndexBase"/>
    <w:next w:val="Normal"/>
    <w:autoRedefine/>
    <w:semiHidden/>
    <w:rsid w:val="00FE0427"/>
    <w:pPr>
      <w:ind w:left="432" w:hanging="144"/>
    </w:pPr>
  </w:style>
  <w:style w:type="paragraph" w:styleId="Stikkordregisteroverskrift">
    <w:name w:val="index heading"/>
    <w:basedOn w:val="HeadingBase"/>
    <w:next w:val="Indeks1"/>
    <w:semiHidden/>
    <w:rsid w:val="00FE0427"/>
    <w:pPr>
      <w:keepNext/>
      <w:spacing w:before="302" w:after="122"/>
    </w:pPr>
  </w:style>
  <w:style w:type="paragraph" w:customStyle="1" w:styleId="Jump">
    <w:name w:val="Jump"/>
    <w:basedOn w:val="Brdtekst"/>
    <w:semiHidden/>
    <w:rsid w:val="00FE0427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semiHidden/>
    <w:rsid w:val="00FE0427"/>
    <w:pPr>
      <w:spacing w:before="120" w:after="60"/>
      <w:ind w:left="2880"/>
    </w:pPr>
    <w:rPr>
      <w:color w:val="FF00FF"/>
      <w:sz w:val="24"/>
    </w:rPr>
  </w:style>
  <w:style w:type="paragraph" w:styleId="Liste2">
    <w:name w:val="List 2"/>
    <w:basedOn w:val="Liste"/>
    <w:semiHidden/>
    <w:rsid w:val="00FE0427"/>
    <w:pPr>
      <w:tabs>
        <w:tab w:val="left" w:pos="4320"/>
      </w:tabs>
      <w:ind w:left="4320"/>
    </w:pPr>
  </w:style>
  <w:style w:type="paragraph" w:customStyle="1" w:styleId="ListTable">
    <w:name w:val="List Table"/>
    <w:basedOn w:val="Liste"/>
    <w:semiHidden/>
    <w:rsid w:val="00FE0427"/>
    <w:pPr>
      <w:tabs>
        <w:tab w:val="left" w:pos="1080"/>
      </w:tabs>
      <w:ind w:left="1080"/>
    </w:pPr>
  </w:style>
  <w:style w:type="paragraph" w:customStyle="1" w:styleId="List2Table">
    <w:name w:val="List 2 Table"/>
    <w:basedOn w:val="ListTable"/>
    <w:semiHidden/>
    <w:rsid w:val="00FE0427"/>
    <w:pPr>
      <w:tabs>
        <w:tab w:val="left" w:pos="1440"/>
      </w:tabs>
      <w:ind w:left="1440"/>
    </w:pPr>
  </w:style>
  <w:style w:type="paragraph" w:customStyle="1" w:styleId="MarginNote">
    <w:name w:val="Margin Note"/>
    <w:basedOn w:val="Brdtekst"/>
    <w:semiHidden/>
    <w:rsid w:val="00FE0427"/>
    <w:pPr>
      <w:spacing w:before="122"/>
      <w:ind w:right="432"/>
    </w:pPr>
    <w:rPr>
      <w:i/>
    </w:rPr>
  </w:style>
  <w:style w:type="paragraph" w:styleId="Vanliginnrykk">
    <w:name w:val="Normal Indent"/>
    <w:basedOn w:val="Normal"/>
    <w:semiHidden/>
    <w:rsid w:val="00FE0427"/>
    <w:pPr>
      <w:ind w:left="720"/>
    </w:pPr>
  </w:style>
  <w:style w:type="paragraph" w:customStyle="1" w:styleId="Note">
    <w:name w:val="Note"/>
    <w:basedOn w:val="Brdtekst"/>
    <w:semiHidden/>
    <w:rsid w:val="00FE0427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semiHidden/>
    <w:rsid w:val="00FE0427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sz w:val="16"/>
    </w:rPr>
  </w:style>
  <w:style w:type="paragraph" w:customStyle="1" w:styleId="SourceTop">
    <w:name w:val="SourceTop"/>
    <w:basedOn w:val="Source"/>
    <w:next w:val="Source"/>
    <w:semiHidden/>
    <w:rsid w:val="00FE0427"/>
    <w:pPr>
      <w:spacing w:before="115"/>
    </w:pPr>
  </w:style>
  <w:style w:type="paragraph" w:customStyle="1" w:styleId="SuperTitle">
    <w:name w:val="SuperTitle"/>
    <w:basedOn w:val="Tittel"/>
    <w:semiHidden/>
    <w:rsid w:val="00FE0427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semiHidden/>
    <w:rsid w:val="00FE0427"/>
    <w:pPr>
      <w:spacing w:before="40" w:line="40" w:lineRule="exact"/>
      <w:ind w:left="2880"/>
    </w:pPr>
  </w:style>
  <w:style w:type="paragraph" w:customStyle="1" w:styleId="TableHeading0">
    <w:name w:val="TableHeading"/>
    <w:basedOn w:val="HeadingBase"/>
    <w:semiHidden/>
    <w:rsid w:val="00FE0427"/>
    <w:pPr>
      <w:spacing w:before="60" w:after="60"/>
      <w:ind w:right="72"/>
    </w:pPr>
  </w:style>
  <w:style w:type="paragraph" w:customStyle="1" w:styleId="TableText0">
    <w:name w:val="TableText"/>
    <w:basedOn w:val="Brdtekst"/>
    <w:semiHidden/>
    <w:rsid w:val="00FE0427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  <w:semiHidden/>
    <w:rsid w:val="00FE0427"/>
  </w:style>
  <w:style w:type="paragraph" w:customStyle="1" w:styleId="TOCTitle">
    <w:name w:val="TOCTitle"/>
    <w:basedOn w:val="HeadingBase"/>
    <w:semiHidden/>
    <w:rsid w:val="00FE0427"/>
    <w:pPr>
      <w:keepNext/>
      <w:spacing w:before="960" w:after="480"/>
    </w:pPr>
    <w:rPr>
      <w:sz w:val="60"/>
    </w:rPr>
  </w:style>
  <w:style w:type="paragraph" w:customStyle="1" w:styleId="C1HBullet">
    <w:name w:val="C1H Bullet"/>
    <w:basedOn w:val="Brdtekst"/>
    <w:semiHidden/>
    <w:rsid w:val="00FE0427"/>
    <w:pPr>
      <w:numPr>
        <w:numId w:val="2"/>
      </w:numPr>
    </w:pPr>
  </w:style>
  <w:style w:type="paragraph" w:customStyle="1" w:styleId="C1HBullet2">
    <w:name w:val="C1H Bullet 2"/>
    <w:basedOn w:val="Brdtekst"/>
    <w:semiHidden/>
    <w:rsid w:val="00FE0427"/>
    <w:pPr>
      <w:numPr>
        <w:numId w:val="3"/>
      </w:numPr>
    </w:pPr>
  </w:style>
  <w:style w:type="paragraph" w:customStyle="1" w:styleId="C1HBullet2A">
    <w:name w:val="C1H Bullet 2A"/>
    <w:basedOn w:val="Brdtekst"/>
    <w:semiHidden/>
    <w:rsid w:val="00FE0427"/>
    <w:pPr>
      <w:numPr>
        <w:numId w:val="4"/>
      </w:numPr>
    </w:pPr>
  </w:style>
  <w:style w:type="paragraph" w:customStyle="1" w:styleId="C1HNumber">
    <w:name w:val="C1H Number"/>
    <w:basedOn w:val="Brdtekst"/>
    <w:semiHidden/>
    <w:rsid w:val="00FE0427"/>
    <w:pPr>
      <w:numPr>
        <w:numId w:val="5"/>
      </w:numPr>
    </w:pPr>
  </w:style>
  <w:style w:type="paragraph" w:customStyle="1" w:styleId="C1HNumber2">
    <w:name w:val="C1H Number 2"/>
    <w:basedOn w:val="Brdtekst"/>
    <w:semiHidden/>
    <w:rsid w:val="00FE0427"/>
    <w:pPr>
      <w:numPr>
        <w:numId w:val="6"/>
      </w:numPr>
    </w:pPr>
  </w:style>
  <w:style w:type="paragraph" w:customStyle="1" w:styleId="C1HContinue">
    <w:name w:val="C1H Continue"/>
    <w:basedOn w:val="Brdtekst"/>
    <w:semiHidden/>
    <w:rsid w:val="00FE0427"/>
    <w:pPr>
      <w:ind w:left="3960"/>
    </w:pPr>
  </w:style>
  <w:style w:type="paragraph" w:customStyle="1" w:styleId="C1HContinue2">
    <w:name w:val="C1H Continue 2"/>
    <w:basedOn w:val="Brdtekst"/>
    <w:semiHidden/>
    <w:rsid w:val="00FE0427"/>
    <w:pPr>
      <w:ind w:left="4320"/>
    </w:pPr>
  </w:style>
  <w:style w:type="character" w:customStyle="1" w:styleId="C1HJump">
    <w:name w:val="C1H Jump"/>
    <w:rsid w:val="00FE0427"/>
    <w:rPr>
      <w:color w:val="008000"/>
    </w:rPr>
  </w:style>
  <w:style w:type="character" w:customStyle="1" w:styleId="C1HPopup">
    <w:name w:val="C1H Popup"/>
    <w:semiHidden/>
    <w:rsid w:val="00FE0427"/>
    <w:rPr>
      <w:color w:val="008000"/>
    </w:rPr>
  </w:style>
  <w:style w:type="character" w:customStyle="1" w:styleId="C1HIndex">
    <w:name w:val="C1H Index"/>
    <w:semiHidden/>
    <w:rsid w:val="00FE0427"/>
    <w:rPr>
      <w:color w:val="808000"/>
    </w:rPr>
  </w:style>
  <w:style w:type="paragraph" w:customStyle="1" w:styleId="MidTopic">
    <w:name w:val="MidTopic"/>
    <w:basedOn w:val="Overskrift3"/>
    <w:next w:val="Brdtekst"/>
    <w:semiHidden/>
    <w:rsid w:val="00FE0427"/>
    <w:pPr>
      <w:outlineLvl w:val="9"/>
    </w:pPr>
    <w:rPr>
      <w:color w:val="008000"/>
      <w:szCs w:val="28"/>
    </w:rPr>
  </w:style>
  <w:style w:type="paragraph" w:customStyle="1" w:styleId="WhatsThis">
    <w:name w:val="WhatsThis"/>
    <w:basedOn w:val="Overskrift3"/>
    <w:next w:val="Brdtekst"/>
    <w:semiHidden/>
    <w:rsid w:val="00FE0427"/>
    <w:pPr>
      <w:outlineLvl w:val="9"/>
    </w:pPr>
  </w:style>
  <w:style w:type="character" w:customStyle="1" w:styleId="DIPSLaglink">
    <w:name w:val="DIPS Lag link"/>
    <w:semiHidden/>
    <w:rsid w:val="00FE0427"/>
    <w:rPr>
      <w:i/>
      <w:color w:val="FF9900"/>
      <w:lang w:val="nb-NO"/>
    </w:rPr>
  </w:style>
  <w:style w:type="paragraph" w:customStyle="1" w:styleId="DIPSeksempel">
    <w:name w:val="DIPS eksempel"/>
    <w:basedOn w:val="Brdtekst"/>
    <w:next w:val="Brdtekst"/>
    <w:rsid w:val="00FE0427"/>
    <w:rPr>
      <w:i/>
    </w:rPr>
  </w:style>
  <w:style w:type="paragraph" w:customStyle="1" w:styleId="DIPSBildetekst">
    <w:name w:val="DIPS Bildetekst"/>
    <w:basedOn w:val="Bildetekst"/>
    <w:next w:val="Brdtekst"/>
    <w:rsid w:val="00FE0427"/>
    <w:rPr>
      <w:rFonts w:ascii="URWGroteskTExtLig" w:hAnsi="URWGroteskTExtLig"/>
      <w:color w:val="FF0000"/>
      <w:sz w:val="20"/>
      <w:szCs w:val="18"/>
    </w:rPr>
  </w:style>
  <w:style w:type="character" w:customStyle="1" w:styleId="DIPSKnapp">
    <w:name w:val="DIPS Knapp"/>
    <w:rsid w:val="00FE0427"/>
    <w:rPr>
      <w:b/>
      <w:color w:val="0000FF"/>
      <w:lang w:val="nb-NO"/>
    </w:rPr>
  </w:style>
  <w:style w:type="character" w:customStyle="1" w:styleId="DIPSMenyvalg">
    <w:name w:val="DIPS Menyvalg"/>
    <w:rsid w:val="00FE0427"/>
    <w:rPr>
      <w:color w:val="0000FF"/>
      <w:lang w:val="nb-NO"/>
    </w:rPr>
  </w:style>
  <w:style w:type="character" w:customStyle="1" w:styleId="BrdtekstFet">
    <w:name w:val="Brødtekst Fet"/>
    <w:semiHidden/>
    <w:rsid w:val="00FE0427"/>
    <w:rPr>
      <w:b/>
      <w:lang w:val="nb-NO"/>
    </w:rPr>
  </w:style>
  <w:style w:type="character" w:customStyle="1" w:styleId="BrdtekstKursiv">
    <w:name w:val="Brødtekst Kursiv"/>
    <w:semiHidden/>
    <w:rsid w:val="00FE0427"/>
    <w:rPr>
      <w:i/>
      <w:lang w:val="nb-NO"/>
    </w:rPr>
  </w:style>
  <w:style w:type="character" w:customStyle="1" w:styleId="BrdtekstUnderstrek">
    <w:name w:val="Brødtekst Understrek"/>
    <w:semiHidden/>
    <w:rsid w:val="00FE0427"/>
    <w:rPr>
      <w:u w:val="single"/>
    </w:rPr>
  </w:style>
  <w:style w:type="character" w:customStyle="1" w:styleId="DIPSKolonnefelt">
    <w:name w:val="DIPS Kolonnefelt"/>
    <w:rsid w:val="00FE0427"/>
    <w:rPr>
      <w:color w:val="800000"/>
    </w:rPr>
  </w:style>
  <w:style w:type="paragraph" w:customStyle="1" w:styleId="DIPSGruppetittel">
    <w:name w:val="DIPS Gruppetittel"/>
    <w:basedOn w:val="Brdtekst"/>
    <w:next w:val="Brdtekst"/>
    <w:rsid w:val="00FE0427"/>
    <w:pPr>
      <w:pBdr>
        <w:top w:val="single" w:sz="6" w:space="1" w:color="auto"/>
      </w:pBdr>
    </w:pPr>
    <w:rPr>
      <w:b/>
    </w:rPr>
  </w:style>
  <w:style w:type="character" w:customStyle="1" w:styleId="DIPSKlassenavn">
    <w:name w:val="DIPS Klassenavn"/>
    <w:rsid w:val="00FE0427"/>
    <w:rPr>
      <w:rFonts w:ascii="Arial" w:hAnsi="Arial"/>
      <w:b/>
      <w:color w:val="FF0000"/>
      <w:sz w:val="20"/>
    </w:rPr>
  </w:style>
  <w:style w:type="paragraph" w:styleId="INNH4">
    <w:name w:val="toc 4"/>
    <w:basedOn w:val="Normal"/>
    <w:next w:val="Normal"/>
    <w:autoRedefine/>
    <w:semiHidden/>
    <w:rsid w:val="00FE0427"/>
    <w:pPr>
      <w:ind w:left="400"/>
    </w:pPr>
  </w:style>
  <w:style w:type="paragraph" w:styleId="INNH5">
    <w:name w:val="toc 5"/>
    <w:basedOn w:val="Normal"/>
    <w:next w:val="Normal"/>
    <w:autoRedefine/>
    <w:semiHidden/>
    <w:rsid w:val="00FE0427"/>
    <w:pPr>
      <w:ind w:left="600"/>
    </w:pPr>
  </w:style>
  <w:style w:type="paragraph" w:styleId="INNH6">
    <w:name w:val="toc 6"/>
    <w:basedOn w:val="Normal"/>
    <w:next w:val="Normal"/>
    <w:autoRedefine/>
    <w:semiHidden/>
    <w:rsid w:val="00FE0427"/>
    <w:pPr>
      <w:ind w:left="800"/>
    </w:pPr>
  </w:style>
  <w:style w:type="paragraph" w:styleId="INNH7">
    <w:name w:val="toc 7"/>
    <w:basedOn w:val="Normal"/>
    <w:next w:val="Normal"/>
    <w:autoRedefine/>
    <w:semiHidden/>
    <w:rsid w:val="00FE0427"/>
    <w:pPr>
      <w:ind w:left="1000"/>
    </w:pPr>
  </w:style>
  <w:style w:type="paragraph" w:styleId="INNH8">
    <w:name w:val="toc 8"/>
    <w:basedOn w:val="Normal"/>
    <w:next w:val="Normal"/>
    <w:autoRedefine/>
    <w:semiHidden/>
    <w:rsid w:val="00FE0427"/>
    <w:pPr>
      <w:ind w:left="1200"/>
    </w:pPr>
  </w:style>
  <w:style w:type="paragraph" w:styleId="INNH9">
    <w:name w:val="toc 9"/>
    <w:basedOn w:val="Normal"/>
    <w:next w:val="Normal"/>
    <w:autoRedefine/>
    <w:semiHidden/>
    <w:rsid w:val="00FE0427"/>
    <w:pPr>
      <w:ind w:left="1400"/>
    </w:pPr>
  </w:style>
  <w:style w:type="paragraph" w:customStyle="1" w:styleId="DIPSTabelltekst">
    <w:name w:val="DIPS Tabelltekst"/>
    <w:basedOn w:val="Brdtekst"/>
    <w:qFormat/>
    <w:rsid w:val="00FE0427"/>
    <w:rPr>
      <w:rFonts w:cs="Arial"/>
    </w:rPr>
  </w:style>
  <w:style w:type="paragraph" w:customStyle="1" w:styleId="DIPSNummertliste">
    <w:name w:val="DIPS Nummert liste"/>
    <w:basedOn w:val="Normal"/>
    <w:link w:val="DIPSNummertlisteTegn"/>
    <w:qFormat/>
    <w:rsid w:val="00FE0427"/>
    <w:pPr>
      <w:numPr>
        <w:numId w:val="16"/>
      </w:numPr>
    </w:pPr>
    <w:rPr>
      <w:rFonts w:cs="Arial"/>
    </w:rPr>
  </w:style>
  <w:style w:type="paragraph" w:customStyle="1" w:styleId="DIPSPunktmerketliste">
    <w:name w:val="DIPS Punktmerket liste"/>
    <w:basedOn w:val="Normal"/>
    <w:link w:val="DIPSPunktmerketlisteTegn"/>
    <w:qFormat/>
    <w:rsid w:val="00FE0427"/>
    <w:pPr>
      <w:numPr>
        <w:numId w:val="7"/>
      </w:numPr>
      <w:ind w:left="1208" w:hanging="357"/>
    </w:pPr>
    <w:rPr>
      <w:rFonts w:cs="Arial"/>
    </w:rPr>
  </w:style>
  <w:style w:type="character" w:customStyle="1" w:styleId="DIPSNummertlisteTegn">
    <w:name w:val="DIPS Nummert liste Tegn"/>
    <w:link w:val="DIPSNummertliste"/>
    <w:rsid w:val="00FE0427"/>
    <w:rPr>
      <w:rFonts w:ascii="Calibri" w:hAnsi="Calibri" w:cs="Arial"/>
      <w:sz w:val="22"/>
    </w:rPr>
  </w:style>
  <w:style w:type="character" w:customStyle="1" w:styleId="Overskrift3Tegn">
    <w:name w:val="Overskrift 3 Tegn"/>
    <w:link w:val="Overskrift3"/>
    <w:uiPriority w:val="9"/>
    <w:rsid w:val="00FE0427"/>
    <w:rPr>
      <w:rFonts w:ascii="Calibri Light" w:hAnsi="Calibri Light"/>
      <w:color w:val="338AA3"/>
      <w:kern w:val="28"/>
      <w:sz w:val="32"/>
      <w:szCs w:val="24"/>
    </w:rPr>
  </w:style>
  <w:style w:type="character" w:customStyle="1" w:styleId="DIPSPunktmerketlisteTegn">
    <w:name w:val="DIPS Punktmerket liste Tegn"/>
    <w:link w:val="DIPSPunktmerketliste"/>
    <w:rsid w:val="00FE0427"/>
    <w:rPr>
      <w:rFonts w:ascii="Calibri" w:hAnsi="Calibri" w:cs="Arial"/>
      <w:sz w:val="22"/>
    </w:rPr>
  </w:style>
  <w:style w:type="character" w:customStyle="1" w:styleId="Overskrift4Tegn">
    <w:name w:val="Overskrift 4 Tegn"/>
    <w:link w:val="Overskrift4"/>
    <w:uiPriority w:val="9"/>
    <w:rsid w:val="00FE0427"/>
    <w:rPr>
      <w:rFonts w:ascii="Calibri Light" w:hAnsi="Calibri Light"/>
      <w:color w:val="338AA3"/>
      <w:kern w:val="28"/>
      <w:sz w:val="28"/>
    </w:rPr>
  </w:style>
  <w:style w:type="character" w:customStyle="1" w:styleId="Overskrift5Tegn">
    <w:name w:val="Overskrift 5 Tegn"/>
    <w:link w:val="Overskrift5"/>
    <w:uiPriority w:val="9"/>
    <w:rsid w:val="00FE0427"/>
    <w:rPr>
      <w:rFonts w:ascii="Calibri Light" w:hAnsi="Calibri Light"/>
      <w:color w:val="338AA3"/>
      <w:kern w:val="28"/>
      <w:sz w:val="24"/>
    </w:rPr>
  </w:style>
  <w:style w:type="table" w:customStyle="1" w:styleId="DIPStabell1">
    <w:name w:val="DIPS tabell1"/>
    <w:basedOn w:val="Vanligtabell"/>
    <w:next w:val="Middelsliste1-uthevingsfarge2"/>
    <w:uiPriority w:val="65"/>
    <w:rsid w:val="00FE0427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styleId="Middelsliste1-uthevingsfarge2">
    <w:name w:val="Medium List 1 Accent 2"/>
    <w:basedOn w:val="Vanligtabell"/>
    <w:uiPriority w:val="65"/>
    <w:rsid w:val="00FE0427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DIPStabell2">
    <w:name w:val="DIPS tabell2"/>
    <w:basedOn w:val="Vanligtabell"/>
    <w:next w:val="Middelsliste1-uthevingsfarge2"/>
    <w:uiPriority w:val="65"/>
    <w:rsid w:val="00FE0427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3">
    <w:name w:val="DIPS tabell3"/>
    <w:basedOn w:val="Vanligtabell"/>
    <w:next w:val="Middelsliste1-uthevingsfarge2"/>
    <w:uiPriority w:val="65"/>
    <w:rsid w:val="00FE0427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4">
    <w:name w:val="DIPS tabell4"/>
    <w:basedOn w:val="Vanligtabell"/>
    <w:next w:val="Middelsliste1-uthevingsfarge2"/>
    <w:uiPriority w:val="65"/>
    <w:rsid w:val="00FE0427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5">
    <w:name w:val="DIPS tabell5"/>
    <w:basedOn w:val="Vanligtabell"/>
    <w:next w:val="Middelsliste1-uthevingsfarge2"/>
    <w:uiPriority w:val="65"/>
    <w:rsid w:val="00FE0427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6">
    <w:name w:val="DIPS tabell6"/>
    <w:basedOn w:val="Vanligtabell"/>
    <w:next w:val="Middelsliste1-uthevingsfarge2"/>
    <w:uiPriority w:val="65"/>
    <w:rsid w:val="00FE0427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7">
    <w:name w:val="DIPS tabell7"/>
    <w:basedOn w:val="Vanligtabell"/>
    <w:next w:val="Middelsliste1-uthevingsfarge2"/>
    <w:uiPriority w:val="65"/>
    <w:rsid w:val="00FE0427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8">
    <w:name w:val="DIPS tabell8"/>
    <w:basedOn w:val="Vanligtabell"/>
    <w:next w:val="Middelsliste1-uthevingsfarge2"/>
    <w:uiPriority w:val="65"/>
    <w:rsid w:val="00FE0427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9">
    <w:name w:val="DIPS tabell9"/>
    <w:basedOn w:val="Vanligtabell"/>
    <w:next w:val="Middelsliste1-uthevingsfarge2"/>
    <w:uiPriority w:val="65"/>
    <w:rsid w:val="00FE0427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10">
    <w:name w:val="DIPS tabell10"/>
    <w:basedOn w:val="Vanligtabell"/>
    <w:next w:val="Middelsliste1-uthevingsfarge2"/>
    <w:uiPriority w:val="65"/>
    <w:rsid w:val="00FE0427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paragraph" w:styleId="Punktliste2">
    <w:name w:val="List Bullet 2"/>
    <w:basedOn w:val="Normal"/>
    <w:rsid w:val="00DE29D7"/>
    <w:pPr>
      <w:numPr>
        <w:numId w:val="39"/>
      </w:numPr>
      <w:contextualSpacing/>
    </w:pPr>
  </w:style>
  <w:style w:type="paragraph" w:styleId="Listeavsnitt">
    <w:name w:val="List Paragraph"/>
    <w:basedOn w:val="Normal"/>
    <w:uiPriority w:val="34"/>
    <w:semiHidden/>
    <w:rsid w:val="00FB7091"/>
    <w:pPr>
      <w:ind w:left="720"/>
      <w:contextualSpacing/>
    </w:pPr>
  </w:style>
  <w:style w:type="character" w:customStyle="1" w:styleId="TopptekstTegn">
    <w:name w:val="Topptekst Tegn"/>
    <w:basedOn w:val="Standardskriftforavsnitt"/>
    <w:link w:val="Topptekst"/>
    <w:rsid w:val="009A51A2"/>
    <w:rPr>
      <w:rFonts w:ascii="Calibri Light" w:hAnsi="Calibri Light"/>
      <w:color w:val="5959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-fs01\dips\KIDS\Maler\DIPS%20Interne\UTV%20Diverse\UTV%20Mal%20DIPS%20Brukerdokumentasjon%20for%20hjelpefil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eier xmlns="e443ebec-8d11-4809-a21b-bc4fba23c825" xsi:nil="true"/>
    <Rolle xmlns="e443ebec-8d11-4809-a21b-bc4fba23c825">Alle</Rolle>
    <V3Comments xmlns="http://schemas.microsoft.com/sharepoint/v3" xsi:nil="true"/>
    <Prosess xmlns="e443ebec-8d11-4809-a21b-bc4fba23c825">Hele DIPS Utvikling</Prosess>
    <Wiki xmlns="e443ebec-8d11-4809-a21b-bc4fba23c825">
      <Url xsi:nil="true"/>
      <Description xsi:nil="true"/>
    </Wiki>
    <Kategori xmlns="e443ebec-8d11-4809-a21b-bc4fba23c825" xsi:nil="true"/>
    <Prosesseier xmlns="e443ebec-8d11-4809-a21b-bc4fba23c825">
      <UserInfo>
        <DisplayName/>
        <AccountId xsi:nil="true"/>
        <AccountType/>
      </UserInfo>
    </Prosesseier>
    <Vedlikeholder xmlns="e443ebec-8d11-4809-a21b-bc4fba23c825">
      <UserInfo>
        <DisplayName/>
        <AccountId xsi:nil="true"/>
        <AccountType/>
      </UserInfo>
    </Vedlikeholder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A51339EFFE05409A53BF5DB9E9B024" ma:contentTypeVersion="13" ma:contentTypeDescription="Opprett et nytt dokument." ma:contentTypeScope="" ma:versionID="525a150983a3551ed895f66903390248">
  <xsd:schema xmlns:xsd="http://www.w3.org/2001/XMLSchema" xmlns:p="http://schemas.microsoft.com/office/2006/metadata/properties" xmlns:ns1="http://schemas.microsoft.com/sharepoint/v3" xmlns:ns2="e443ebec-8d11-4809-a21b-bc4fba23c825" targetNamespace="http://schemas.microsoft.com/office/2006/metadata/properties" ma:root="true" ma:fieldsID="dea0d82c88fa131a548fdd35178506d3" ns1:_="" ns2:_="">
    <xsd:import namespace="http://schemas.microsoft.com/sharepoint/v3"/>
    <xsd:import namespace="e443ebec-8d11-4809-a21b-bc4fba23c825"/>
    <xsd:element name="properties">
      <xsd:complexType>
        <xsd:sequence>
          <xsd:element name="documentManagement">
            <xsd:complexType>
              <xsd:all>
                <xsd:element ref="ns1:V3Comments" minOccurs="0"/>
                <xsd:element ref="ns2:Dokumenteier" minOccurs="0"/>
                <xsd:element ref="ns2:Kategori" minOccurs="0"/>
                <xsd:element ref="ns2:Prosesseier" minOccurs="0"/>
                <xsd:element ref="ns2:Vedlikeholder" minOccurs="0"/>
                <xsd:element ref="ns2:Rolle" minOccurs="0"/>
                <xsd:element ref="ns2:Prosess" minOccurs="0"/>
                <xsd:element ref="ns2:Wiki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V3Comments" ma:index="8" nillable="true" ma:displayName="Kommentar for tilføying" ma:internalName="V3Comments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e443ebec-8d11-4809-a21b-bc4fba23c825" elementFormDefault="qualified">
    <xsd:import namespace="http://schemas.microsoft.com/office/2006/documentManagement/types"/>
    <xsd:element name="Dokumenteier" ma:index="10" nillable="true" ma:displayName="Dokumenteier" ma:internalName="Dokumenteier">
      <xsd:simpleType>
        <xsd:restriction base="dms:Text">
          <xsd:maxLength value="255"/>
        </xsd:restriction>
      </xsd:simpleType>
    </xsd:element>
    <xsd:element name="Kategori" ma:index="11" nillable="true" ma:displayName="KIDS Kategori" ma:default="" ma:format="Dropdown" ma:internalName="Kategori">
      <xsd:simpleType>
        <xsd:restriction base="dms:Choice">
          <xsd:enumeration value="Mal"/>
          <xsd:enumeration value="Prosedyre"/>
          <xsd:enumeration value="Referert"/>
          <xsd:enumeration value="Styrende"/>
          <xsd:enumeration value="Veileder"/>
        </xsd:restriction>
      </xsd:simpleType>
    </xsd:element>
    <xsd:element name="Prosesseier" ma:index="13" nillable="true" ma:displayName="Prosesseier" ma:list="UserInfo" ma:internalName="Prosessei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dlikeholder" ma:index="14" nillable="true" ma:displayName="Vedlikeholder" ma:list="UserInfo" ma:internalName="Vedlikehold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olle" ma:index="15" nillable="true" ma:displayName="Rolle" ma:default="Alle" ma:format="Dropdown" ma:internalName="Rolle">
      <xsd:simpleType>
        <xsd:restriction base="dms:Choice">
          <xsd:enumeration value="Alle"/>
          <xsd:enumeration value="Produkteier"/>
          <xsd:enumeration value="ScrumMaster"/>
          <xsd:enumeration value="Team"/>
          <xsd:enumeration value="Versjonsleder"/>
          <xsd:enumeration value="Lanseringsansvarlig"/>
          <xsd:enumeration value="Dokumentasjonsansvarlig"/>
          <xsd:enumeration value="Konfigurasjonsansvarlig"/>
          <xsd:enumeration value="UA-DB"/>
          <xsd:enumeration value="Partneransvarlig"/>
          <xsd:enumeration value="Støttefunksjon"/>
        </xsd:restriction>
      </xsd:simpleType>
    </xsd:element>
    <xsd:element name="Prosess" ma:index="16" nillable="true" ma:displayName="Prosess" ma:default="Hele DIPS Utvikling" ma:format="Dropdown" ma:internalName="Prosess">
      <xsd:simpleType>
        <xsd:restriction base="dms:Choice">
          <xsd:enumeration value="Hele DIPS Utvikling"/>
          <xsd:enumeration value="PBL bearbeiding"/>
          <xsd:enumeration value="Releaseplanlegging"/>
          <xsd:enumeration value="Klargjøre miljø"/>
          <xsd:enumeration value="Sprintplanlegging"/>
          <xsd:enumeration value="Sprint"/>
          <xsd:enumeration value="Daglig standup"/>
          <xsd:enumeration value="Sprint review"/>
          <xsd:enumeration value="Sprint retrospektiv"/>
          <xsd:enumeration value="Systemtest"/>
          <xsd:enumeration value="Pilotering"/>
          <xsd:enumeration value="Lansering"/>
        </xsd:restriction>
      </xsd:simpleType>
    </xsd:element>
    <xsd:element name="Wiki" ma:index="17" nillable="true" ma:displayName="Wiki" ma:format="Hyperlink" ma:internalName="Wiki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E3851-082B-424A-9257-00650B8AFB68}">
  <ds:schemaRefs>
    <ds:schemaRef ds:uri="e443ebec-8d11-4809-a21b-bc4fba23c825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sharepoint/v3"/>
    <ds:schemaRef ds:uri="http://purl.org/dc/dcmitype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A80E57-206A-48E3-827A-A6E4EDB63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443ebec-8d11-4809-a21b-bc4fba23c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F3678C-3E9A-48D9-8B87-8067219F91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C7244B-D9DE-44FF-87CF-A05A4785A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UTV Mal DIPS Brukerdokumentasjon for hjelpefil</Template>
  <TotalTime>1</TotalTime>
  <Pages>2</Pages>
  <Words>274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Stort</vt:lpstr>
    </vt:vector>
  </TitlesOfParts>
  <Company>DIPS ASA</Company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Stort</dc:title>
  <dc:subject/>
  <dc:creator>Siv Marie Lien</dc:creator>
  <cp:keywords/>
  <cp:lastModifiedBy>Nasrin Amele Jamedari</cp:lastModifiedBy>
  <cp:revision>5</cp:revision>
  <cp:lastPrinted>2006-02-27T08:01:00Z</cp:lastPrinted>
  <dcterms:created xsi:type="dcterms:W3CDTF">2015-12-14T12:45:00Z</dcterms:created>
  <dcterms:modified xsi:type="dcterms:W3CDTF">2015-12-14T12:48:00Z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0x0101009CA51339EFFE05409A53BF5DB9E9B024</vt:lpwstr>
  </property>
  <property fmtid="{D5CDD505-2E9C-101B-9397-08002B2CF9AE}" pid="3" name="Dokumenteier">
    <vt:lpwstr/>
  </property>
  <property fmtid="{D5CDD505-2E9C-101B-9397-08002B2CF9AE}" pid="4" name="V3Comments">
    <vt:lpwstr/>
  </property>
  <property fmtid="{D5CDD505-2E9C-101B-9397-08002B2CF9AE}" pid="5" name="Kategori">
    <vt:lpwstr/>
  </property>
  <property fmtid="{D5CDD505-2E9C-101B-9397-08002B2CF9AE}" pid="6" name="Prosesseier">
    <vt:lpwstr/>
  </property>
  <property fmtid="{D5CDD505-2E9C-101B-9397-08002B2CF9AE}" pid="7" name="Vedlikeholder">
    <vt:lpwstr/>
  </property>
  <property fmtid="{D5CDD505-2E9C-101B-9397-08002B2CF9AE}" pid="8" name="Rolle">
    <vt:lpwstr>Alle</vt:lpwstr>
  </property>
  <property fmtid="{D5CDD505-2E9C-101B-9397-08002B2CF9AE}" pid="9" name="Prosess">
    <vt:lpwstr>Hele DIPS Utvikling</vt:lpwstr>
  </property>
  <property fmtid="{D5CDD505-2E9C-101B-9397-08002B2CF9AE}" pid="10" name="Wiki">
    <vt:lpwstr/>
  </property>
</Properties>
</file>