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8E43FC">
        <w:t xml:space="preserve">KONV </w:t>
      </w:r>
      <w:r w:rsidR="008E7CCE">
        <w:t xml:space="preserve">Vaksinasjonsliste </w:t>
      </w:r>
      <w:r w:rsidR="00DB5C1A">
        <w:t>v</w:t>
      </w:r>
      <w:r w:rsidR="008E7CCE">
        <w:t>3</w:t>
      </w:r>
      <w:r w:rsidR="00DB5C1A">
        <w:t>,</w:t>
      </w:r>
      <w:r w:rsidR="00CA6763">
        <w:t xml:space="preserve"> versjon 1.0.1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  <w:bookmarkStart w:id="2" w:name="_GoBack"/>
      <w:bookmarkEnd w:id="2"/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E46782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E46782" w:rsidRDefault="00E4678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</w:p>
        </w:tc>
        <w:tc>
          <w:tcPr>
            <w:tcW w:w="6179" w:type="dxa"/>
            <w:shd w:val="clear" w:color="auto" w:fill="D4EBF2"/>
          </w:tcPr>
          <w:p w:rsidR="00E46782" w:rsidRDefault="00E4678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</w:tbl>
    <w:p w:rsidR="00FB7091" w:rsidRDefault="00E46782" w:rsidP="00FB7091">
      <w:pPr>
        <w:pStyle w:val="Overskrift1"/>
      </w:pPr>
      <w:r>
        <w:t>Brukerdokumentasjon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</w:t>
      </w:r>
      <w:r w:rsidR="00ED11E1">
        <w:t xml:space="preserve">brukt for konvertering av </w:t>
      </w:r>
      <w:r w:rsidR="008E7CCE">
        <w:t>vaksiner</w:t>
      </w:r>
      <w:r w:rsidR="00ED11E1">
        <w:t xml:space="preserve"> fra Hippokrates til DIPS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602"/>
        <w:gridCol w:w="1360"/>
        <w:gridCol w:w="1625"/>
        <w:gridCol w:w="2136"/>
      </w:tblGrid>
      <w:tr w:rsidR="00CB3893" w:rsidRPr="007358F9" w:rsidTr="00842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36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25" w:type="dxa"/>
          </w:tcPr>
          <w:p w:rsidR="00CB3893" w:rsidRPr="00675839" w:rsidRDefault="008F4487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Godkjent/ikk</w:t>
            </w:r>
            <w:r w:rsidR="00CB3893">
              <w:rPr>
                <w:rFonts w:ascii="Calibri Light" w:hAnsi="Calibri Light"/>
              </w:rPr>
              <w:t>e godkjent</w:t>
            </w:r>
            <w:r w:rsidR="00C87589">
              <w:rPr>
                <w:rFonts w:ascii="Calibri Light" w:hAnsi="Calibri Light"/>
              </w:rPr>
              <w:t xml:space="preserve"> på tidspunkt for </w:t>
            </w:r>
            <w:proofErr w:type="spellStart"/>
            <w:r w:rsidR="00C87589">
              <w:rPr>
                <w:rFonts w:ascii="Calibri Light" w:hAnsi="Calibri Light"/>
              </w:rPr>
              <w:t>prod.setting</w:t>
            </w:r>
            <w:proofErr w:type="spellEnd"/>
          </w:p>
        </w:tc>
        <w:tc>
          <w:tcPr>
            <w:tcW w:w="2136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CA6763" w:rsidRPr="007358F9" w:rsidTr="0084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CA6763" w:rsidRPr="00CA6763" w:rsidRDefault="00CA6763" w:rsidP="00CA6763">
            <w:pPr>
              <w:rPr>
                <w:lang w:val="en-US"/>
              </w:rPr>
            </w:pPr>
            <w:bookmarkStart w:id="5" w:name="_Hlk436306295"/>
            <w:bookmarkStart w:id="6" w:name="_Hlk437866306"/>
            <w:bookmarkStart w:id="7" w:name="OLE_LINK8"/>
            <w:bookmarkStart w:id="8" w:name="OLE_LINK12"/>
            <w:r w:rsidRPr="00CA6763">
              <w:rPr>
                <w:lang w:val="en-US"/>
              </w:rPr>
              <w:lastRenderedPageBreak/>
              <w:t>openEHR-EHR-COMPOSITION.encounter.v1</w:t>
            </w:r>
          </w:p>
        </w:tc>
        <w:tc>
          <w:tcPr>
            <w:tcW w:w="1360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CA6763" w:rsidRPr="00675839" w:rsidRDefault="00CF252F" w:rsidP="001A706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6"/>
      <w:bookmarkEnd w:id="7"/>
      <w:bookmarkEnd w:id="8"/>
      <w:tr w:rsidR="008E7CCE" w:rsidRPr="007358F9" w:rsidTr="00842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8E7CCE" w:rsidRPr="008E7CCE" w:rsidRDefault="008E7CCE" w:rsidP="008E7CCE">
            <w:pPr>
              <w:rPr>
                <w:lang w:val="en-US"/>
              </w:rPr>
            </w:pPr>
            <w:r w:rsidRPr="008E7CCE">
              <w:rPr>
                <w:lang w:val="en-US"/>
              </w:rPr>
              <w:t>openEHR-EHR-ACTION.medication_olafia.v1</w:t>
            </w:r>
          </w:p>
        </w:tc>
        <w:tc>
          <w:tcPr>
            <w:tcW w:w="1360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8E7CCE" w:rsidRPr="00FC633F" w:rsidTr="0084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8E7CCE" w:rsidRPr="008E7CCE" w:rsidRDefault="008E7CCE" w:rsidP="008E7CCE">
            <w:pPr>
              <w:rPr>
                <w:lang w:val="en-US"/>
              </w:rPr>
            </w:pPr>
            <w:bookmarkStart w:id="9" w:name="_Hlk437867396"/>
            <w:r w:rsidRPr="008E7CCE">
              <w:rPr>
                <w:lang w:val="en-US"/>
              </w:rPr>
              <w:t>openEHR-EHR-CLUSTER.medication_amount.v1</w:t>
            </w:r>
          </w:p>
        </w:tc>
        <w:tc>
          <w:tcPr>
            <w:tcW w:w="1360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9"/>
      <w:tr w:rsidR="008E7CCE" w:rsidRPr="008E7CCE" w:rsidTr="00842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8E7CCE" w:rsidRDefault="008E7CCE" w:rsidP="008E7CCE">
            <w:proofErr w:type="gramStart"/>
            <w:r w:rsidRPr="00E42697">
              <w:t>openEHR</w:t>
            </w:r>
            <w:proofErr w:type="gramEnd"/>
            <w:r w:rsidRPr="00E42697">
              <w:t>-EHR-CLUSTER.sysvak_detaljer.v1</w:t>
            </w:r>
          </w:p>
        </w:tc>
        <w:tc>
          <w:tcPr>
            <w:tcW w:w="1360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8E7CCE" w:rsidRDefault="008E7CCE" w:rsidP="008E7CCE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5"/>
    </w:tbl>
    <w:p w:rsidR="00CB3893" w:rsidRPr="008E7CCE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ED11E1" w:rsidP="008F4487">
      <w:r>
        <w:t xml:space="preserve">KONV </w:t>
      </w:r>
      <w:r w:rsidR="008E7CCE">
        <w:t>Vaksinasjonsliste v3</w:t>
      </w:r>
    </w:p>
    <w:p w:rsidR="000377AC" w:rsidRDefault="00EC5E38" w:rsidP="00FB7091">
      <w:pPr>
        <w:pStyle w:val="Overskrift3"/>
      </w:pPr>
      <w:r>
        <w:t>Gjenbruk av informasjon</w:t>
      </w:r>
    </w:p>
    <w:p w:rsidR="00A54F44" w:rsidRPr="00A54F44" w:rsidRDefault="00ED11E1" w:rsidP="00A54F44">
      <w:r>
        <w:t>Ingen</w:t>
      </w:r>
      <w:r w:rsidR="00A54F44" w:rsidRPr="00A54F44">
        <w:t>.</w:t>
      </w:r>
    </w:p>
    <w:p w:rsidR="000377AC" w:rsidRPr="000A12D0" w:rsidRDefault="00FB7091" w:rsidP="000377AC">
      <w:pPr>
        <w:pStyle w:val="Overskrift2"/>
      </w:pPr>
      <w:bookmarkStart w:id="10" w:name="OLE_LINK1"/>
      <w:bookmarkStart w:id="11" w:name="OLE_LINK2"/>
      <w:r>
        <w:t>Utskriftsmal</w:t>
      </w:r>
    </w:p>
    <w:bookmarkEnd w:id="10"/>
    <w:bookmarkEnd w:id="11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p w:rsidR="00843AB1" w:rsidRPr="000377AC" w:rsidRDefault="00ED11E1" w:rsidP="000377AC">
      <w:r>
        <w:t>Ingen.</w:t>
      </w:r>
    </w:p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2" w:name="OLE_LINK3"/>
          <w:bookmarkStart w:id="13" w:name="OLE_LINK4"/>
          <w:r>
            <w:t>Skjemadokumentasjon</w:t>
          </w:r>
          <w:bookmarkEnd w:id="12"/>
          <w:bookmarkEnd w:id="13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4A598F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E46782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E46782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4A598F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E46782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E46782">
            <w:fldChar w:fldCharType="begin"/>
          </w:r>
          <w:r w:rsidR="00E46782">
            <w:instrText xml:space="preserve"> NUMPAGES </w:instrText>
          </w:r>
          <w:r w:rsidR="00E46782">
            <w:fldChar w:fldCharType="separate"/>
          </w:r>
          <w:r w:rsidR="00E46782">
            <w:rPr>
              <w:noProof/>
            </w:rPr>
            <w:t>2</w:t>
          </w:r>
          <w:r w:rsidR="00E46782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95CE7"/>
    <w:rsid w:val="000A12D0"/>
    <w:rsid w:val="000B6786"/>
    <w:rsid w:val="000C2442"/>
    <w:rsid w:val="000F2A50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A706E"/>
    <w:rsid w:val="001C22E0"/>
    <w:rsid w:val="001F6C07"/>
    <w:rsid w:val="00200196"/>
    <w:rsid w:val="00222044"/>
    <w:rsid w:val="00240546"/>
    <w:rsid w:val="00240C4A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00ECD"/>
    <w:rsid w:val="0042626D"/>
    <w:rsid w:val="004266A7"/>
    <w:rsid w:val="00433C6C"/>
    <w:rsid w:val="004341C1"/>
    <w:rsid w:val="004569D2"/>
    <w:rsid w:val="00471FBA"/>
    <w:rsid w:val="00482D80"/>
    <w:rsid w:val="004A502A"/>
    <w:rsid w:val="004A50E0"/>
    <w:rsid w:val="004A598F"/>
    <w:rsid w:val="004A6353"/>
    <w:rsid w:val="004B7A74"/>
    <w:rsid w:val="004C49FB"/>
    <w:rsid w:val="004D1C8F"/>
    <w:rsid w:val="004F5372"/>
    <w:rsid w:val="00501A89"/>
    <w:rsid w:val="0051121B"/>
    <w:rsid w:val="00525760"/>
    <w:rsid w:val="00560BD9"/>
    <w:rsid w:val="005B2F81"/>
    <w:rsid w:val="005C5A4F"/>
    <w:rsid w:val="005F17B5"/>
    <w:rsid w:val="005F3958"/>
    <w:rsid w:val="005F6616"/>
    <w:rsid w:val="00602F12"/>
    <w:rsid w:val="006159D0"/>
    <w:rsid w:val="00625216"/>
    <w:rsid w:val="00642B78"/>
    <w:rsid w:val="006531A2"/>
    <w:rsid w:val="00675839"/>
    <w:rsid w:val="006A0218"/>
    <w:rsid w:val="006A2E23"/>
    <w:rsid w:val="006B0E94"/>
    <w:rsid w:val="006C149C"/>
    <w:rsid w:val="006C3658"/>
    <w:rsid w:val="006E3124"/>
    <w:rsid w:val="006F33C3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273C"/>
    <w:rsid w:val="00843AB1"/>
    <w:rsid w:val="008571D4"/>
    <w:rsid w:val="0086199F"/>
    <w:rsid w:val="00864997"/>
    <w:rsid w:val="00865426"/>
    <w:rsid w:val="008727CF"/>
    <w:rsid w:val="00884574"/>
    <w:rsid w:val="00890F4E"/>
    <w:rsid w:val="00891101"/>
    <w:rsid w:val="008A3999"/>
    <w:rsid w:val="008B527F"/>
    <w:rsid w:val="008C2CF0"/>
    <w:rsid w:val="008C48F0"/>
    <w:rsid w:val="008C605C"/>
    <w:rsid w:val="008E43FC"/>
    <w:rsid w:val="008E4E5D"/>
    <w:rsid w:val="008E7CCE"/>
    <w:rsid w:val="008F1503"/>
    <w:rsid w:val="008F4487"/>
    <w:rsid w:val="008F4EAE"/>
    <w:rsid w:val="00914C1A"/>
    <w:rsid w:val="00927CD9"/>
    <w:rsid w:val="0094685C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54F44"/>
    <w:rsid w:val="00A654A8"/>
    <w:rsid w:val="00A7160F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44FE5"/>
    <w:rsid w:val="00B54DD1"/>
    <w:rsid w:val="00B82583"/>
    <w:rsid w:val="00B87C45"/>
    <w:rsid w:val="00BC11AC"/>
    <w:rsid w:val="00BC32D0"/>
    <w:rsid w:val="00BC6C22"/>
    <w:rsid w:val="00BD1314"/>
    <w:rsid w:val="00BD2B94"/>
    <w:rsid w:val="00BD5E37"/>
    <w:rsid w:val="00BF7D9B"/>
    <w:rsid w:val="00C42791"/>
    <w:rsid w:val="00C43905"/>
    <w:rsid w:val="00C64EFA"/>
    <w:rsid w:val="00C87589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252F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B5C1A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46782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C5E38"/>
    <w:rsid w:val="00ED11E1"/>
    <w:rsid w:val="00ED2157"/>
    <w:rsid w:val="00ED2E19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B76CC"/>
    <w:rsid w:val="00FC633F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8F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4A598F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4A598F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4A598F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4A598F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4A598F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4A598F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4A598F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4A598F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4A598F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4A598F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4A598F"/>
  </w:style>
  <w:style w:type="paragraph" w:styleId="Topptekst">
    <w:name w:val="header"/>
    <w:basedOn w:val="Normal"/>
    <w:link w:val="TopptekstTegn"/>
    <w:rsid w:val="004A598F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4A598F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4A598F"/>
  </w:style>
  <w:style w:type="paragraph" w:customStyle="1" w:styleId="Forsideundertittel">
    <w:name w:val="Forsideundertittel"/>
    <w:basedOn w:val="Normal"/>
    <w:next w:val="Brdtekst"/>
    <w:rsid w:val="004A598F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4A598F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4A5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4A598F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4A598F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4A598F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4A598F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4A598F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4A598F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4A598F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4A598F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4A598F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4A598F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4A598F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4A598F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4A598F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4A598F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4A598F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4A598F"/>
  </w:style>
  <w:style w:type="paragraph" w:customStyle="1" w:styleId="BodyTextTable">
    <w:name w:val="Body Text Table"/>
    <w:basedOn w:val="Brdtekst"/>
    <w:semiHidden/>
    <w:rsid w:val="004A598F"/>
  </w:style>
  <w:style w:type="paragraph" w:styleId="Tittel">
    <w:name w:val="Title"/>
    <w:basedOn w:val="HeadingBase"/>
    <w:semiHidden/>
    <w:rsid w:val="004A598F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4A598F"/>
    <w:rPr>
      <w:sz w:val="28"/>
    </w:rPr>
  </w:style>
  <w:style w:type="paragraph" w:customStyle="1" w:styleId="CodeBase">
    <w:name w:val="Code Base"/>
    <w:basedOn w:val="Brdtekst"/>
    <w:semiHidden/>
    <w:rsid w:val="004A598F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4A598F"/>
    <w:pPr>
      <w:spacing w:after="40"/>
      <w:ind w:left="3240"/>
    </w:pPr>
  </w:style>
  <w:style w:type="character" w:customStyle="1" w:styleId="D2HNoGloss">
    <w:name w:val="D2HNoGloss"/>
    <w:semiHidden/>
    <w:rsid w:val="004A598F"/>
  </w:style>
  <w:style w:type="paragraph" w:customStyle="1" w:styleId="Figures">
    <w:name w:val="Figures"/>
    <w:basedOn w:val="Brdtekst"/>
    <w:next w:val="Bildetekst"/>
    <w:semiHidden/>
    <w:rsid w:val="004A598F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4A598F"/>
    <w:pPr>
      <w:ind w:left="720"/>
    </w:pPr>
  </w:style>
  <w:style w:type="paragraph" w:customStyle="1" w:styleId="HeaderBase">
    <w:name w:val="Header Base"/>
    <w:basedOn w:val="HeadingBase"/>
    <w:semiHidden/>
    <w:rsid w:val="004A598F"/>
  </w:style>
  <w:style w:type="paragraph" w:customStyle="1" w:styleId="footereven">
    <w:name w:val="footer even"/>
    <w:basedOn w:val="Bunntekst"/>
    <w:semiHidden/>
    <w:rsid w:val="004A598F"/>
  </w:style>
  <w:style w:type="paragraph" w:customStyle="1" w:styleId="footerodd">
    <w:name w:val="footer odd"/>
    <w:basedOn w:val="Bunntekst"/>
    <w:semiHidden/>
    <w:rsid w:val="004A598F"/>
  </w:style>
  <w:style w:type="paragraph" w:customStyle="1" w:styleId="headereven">
    <w:name w:val="header even"/>
    <w:basedOn w:val="Normal"/>
    <w:semiHidden/>
    <w:rsid w:val="004A598F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4A598F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4A598F"/>
  </w:style>
  <w:style w:type="paragraph" w:styleId="Indeks1">
    <w:name w:val="index 1"/>
    <w:basedOn w:val="IndexBase"/>
    <w:next w:val="Normal"/>
    <w:autoRedefine/>
    <w:semiHidden/>
    <w:rsid w:val="004A598F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4A598F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4A598F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4A598F"/>
    <w:pPr>
      <w:keepNext/>
      <w:spacing w:before="302" w:after="122"/>
    </w:pPr>
  </w:style>
  <w:style w:type="paragraph" w:customStyle="1" w:styleId="Jump">
    <w:name w:val="Jump"/>
    <w:basedOn w:val="Brdtekst"/>
    <w:semiHidden/>
    <w:rsid w:val="004A598F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4A598F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4A598F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4A598F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4A598F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4A598F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4A598F"/>
    <w:pPr>
      <w:ind w:left="720"/>
    </w:pPr>
  </w:style>
  <w:style w:type="paragraph" w:customStyle="1" w:styleId="Note">
    <w:name w:val="Note"/>
    <w:basedOn w:val="Brdtekst"/>
    <w:semiHidden/>
    <w:rsid w:val="004A598F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4A598F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4A598F"/>
    <w:pPr>
      <w:spacing w:before="115"/>
    </w:pPr>
  </w:style>
  <w:style w:type="paragraph" w:customStyle="1" w:styleId="SuperTitle">
    <w:name w:val="SuperTitle"/>
    <w:basedOn w:val="Tittel"/>
    <w:semiHidden/>
    <w:rsid w:val="004A598F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4A598F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4A598F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4A598F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4A598F"/>
  </w:style>
  <w:style w:type="paragraph" w:customStyle="1" w:styleId="TOCTitle">
    <w:name w:val="TOCTitle"/>
    <w:basedOn w:val="HeadingBase"/>
    <w:semiHidden/>
    <w:rsid w:val="004A598F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4A598F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4A598F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4A598F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4A598F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4A598F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4A598F"/>
    <w:pPr>
      <w:ind w:left="3960"/>
    </w:pPr>
  </w:style>
  <w:style w:type="paragraph" w:customStyle="1" w:styleId="C1HContinue2">
    <w:name w:val="C1H Continue 2"/>
    <w:basedOn w:val="Brdtekst"/>
    <w:semiHidden/>
    <w:rsid w:val="004A598F"/>
    <w:pPr>
      <w:ind w:left="4320"/>
    </w:pPr>
  </w:style>
  <w:style w:type="character" w:customStyle="1" w:styleId="C1HJump">
    <w:name w:val="C1H Jump"/>
    <w:rsid w:val="004A598F"/>
    <w:rPr>
      <w:color w:val="008000"/>
    </w:rPr>
  </w:style>
  <w:style w:type="character" w:customStyle="1" w:styleId="C1HPopup">
    <w:name w:val="C1H Popup"/>
    <w:semiHidden/>
    <w:rsid w:val="004A598F"/>
    <w:rPr>
      <w:color w:val="008000"/>
    </w:rPr>
  </w:style>
  <w:style w:type="character" w:customStyle="1" w:styleId="C1HIndex">
    <w:name w:val="C1H Index"/>
    <w:semiHidden/>
    <w:rsid w:val="004A598F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4A598F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4A598F"/>
    <w:pPr>
      <w:outlineLvl w:val="9"/>
    </w:pPr>
  </w:style>
  <w:style w:type="character" w:customStyle="1" w:styleId="DIPSLaglink">
    <w:name w:val="DIPS Lag link"/>
    <w:semiHidden/>
    <w:rsid w:val="004A598F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4A598F"/>
    <w:rPr>
      <w:i/>
    </w:rPr>
  </w:style>
  <w:style w:type="paragraph" w:customStyle="1" w:styleId="DIPSBildetekst">
    <w:name w:val="DIPS Bildetekst"/>
    <w:basedOn w:val="Bildetekst"/>
    <w:next w:val="Brdtekst"/>
    <w:rsid w:val="004A598F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4A598F"/>
    <w:rPr>
      <w:b/>
      <w:color w:val="0000FF"/>
      <w:lang w:val="nb-NO"/>
    </w:rPr>
  </w:style>
  <w:style w:type="character" w:customStyle="1" w:styleId="DIPSMenyvalg">
    <w:name w:val="DIPS Menyvalg"/>
    <w:rsid w:val="004A598F"/>
    <w:rPr>
      <w:color w:val="0000FF"/>
      <w:lang w:val="nb-NO"/>
    </w:rPr>
  </w:style>
  <w:style w:type="character" w:customStyle="1" w:styleId="BrdtekstFet">
    <w:name w:val="Brødtekst Fet"/>
    <w:semiHidden/>
    <w:rsid w:val="004A598F"/>
    <w:rPr>
      <w:b/>
      <w:lang w:val="nb-NO"/>
    </w:rPr>
  </w:style>
  <w:style w:type="character" w:customStyle="1" w:styleId="BrdtekstKursiv">
    <w:name w:val="Brødtekst Kursiv"/>
    <w:semiHidden/>
    <w:rsid w:val="004A598F"/>
    <w:rPr>
      <w:i/>
      <w:lang w:val="nb-NO"/>
    </w:rPr>
  </w:style>
  <w:style w:type="character" w:customStyle="1" w:styleId="BrdtekstUnderstrek">
    <w:name w:val="Brødtekst Understrek"/>
    <w:semiHidden/>
    <w:rsid w:val="004A598F"/>
    <w:rPr>
      <w:u w:val="single"/>
    </w:rPr>
  </w:style>
  <w:style w:type="character" w:customStyle="1" w:styleId="DIPSKolonnefelt">
    <w:name w:val="DIPS Kolonnefelt"/>
    <w:rsid w:val="004A598F"/>
    <w:rPr>
      <w:color w:val="800000"/>
    </w:rPr>
  </w:style>
  <w:style w:type="paragraph" w:customStyle="1" w:styleId="DIPSGruppetittel">
    <w:name w:val="DIPS Gruppetittel"/>
    <w:basedOn w:val="Brdtekst"/>
    <w:next w:val="Brdtekst"/>
    <w:rsid w:val="004A598F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4A598F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4A598F"/>
    <w:pPr>
      <w:ind w:left="400"/>
    </w:pPr>
  </w:style>
  <w:style w:type="paragraph" w:styleId="INNH5">
    <w:name w:val="toc 5"/>
    <w:basedOn w:val="Normal"/>
    <w:next w:val="Normal"/>
    <w:autoRedefine/>
    <w:semiHidden/>
    <w:rsid w:val="004A598F"/>
    <w:pPr>
      <w:ind w:left="600"/>
    </w:pPr>
  </w:style>
  <w:style w:type="paragraph" w:styleId="INNH6">
    <w:name w:val="toc 6"/>
    <w:basedOn w:val="Normal"/>
    <w:next w:val="Normal"/>
    <w:autoRedefine/>
    <w:semiHidden/>
    <w:rsid w:val="004A598F"/>
    <w:pPr>
      <w:ind w:left="800"/>
    </w:pPr>
  </w:style>
  <w:style w:type="paragraph" w:styleId="INNH7">
    <w:name w:val="toc 7"/>
    <w:basedOn w:val="Normal"/>
    <w:next w:val="Normal"/>
    <w:autoRedefine/>
    <w:semiHidden/>
    <w:rsid w:val="004A598F"/>
    <w:pPr>
      <w:ind w:left="1000"/>
    </w:pPr>
  </w:style>
  <w:style w:type="paragraph" w:styleId="INNH8">
    <w:name w:val="toc 8"/>
    <w:basedOn w:val="Normal"/>
    <w:next w:val="Normal"/>
    <w:autoRedefine/>
    <w:semiHidden/>
    <w:rsid w:val="004A598F"/>
    <w:pPr>
      <w:ind w:left="1200"/>
    </w:pPr>
  </w:style>
  <w:style w:type="paragraph" w:styleId="INNH9">
    <w:name w:val="toc 9"/>
    <w:basedOn w:val="Normal"/>
    <w:next w:val="Normal"/>
    <w:autoRedefine/>
    <w:semiHidden/>
    <w:rsid w:val="004A598F"/>
    <w:pPr>
      <w:ind w:left="1400"/>
    </w:pPr>
  </w:style>
  <w:style w:type="paragraph" w:customStyle="1" w:styleId="DIPSTabelltekst">
    <w:name w:val="DIPS Tabelltekst"/>
    <w:basedOn w:val="Brdtekst"/>
    <w:qFormat/>
    <w:rsid w:val="004A598F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4A598F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4A598F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4A598F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4A598F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4A598F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4A598F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4A598F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4A598F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schemas.microsoft.com/office/2006/documentManagement/types"/>
    <ds:schemaRef ds:uri="http://schemas.microsoft.com/sharepoint/v3"/>
    <ds:schemaRef ds:uri="http://purl.org/dc/elements/1.1/"/>
    <ds:schemaRef ds:uri="http://purl.org/dc/dcmitype/"/>
    <ds:schemaRef ds:uri="e443ebec-8d11-4809-a21b-bc4fba23c825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7539415-CF12-4A7E-93E8-2EFE6BE4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</TotalTime>
  <Pages>2</Pages>
  <Words>190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2015-12-14T13:42:00Z</dcterms:created>
  <dcterms:modified xsi:type="dcterms:W3CDTF">2015-12-14T13:43:00Z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