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bookmarkEnd w:id="0"/>
    <w:bookmarkEnd w:id="1"/>
    <w:p w:rsidR="005A0BF6" w:rsidRDefault="005A0BF6" w:rsidP="005A0BF6">
      <w:pPr>
        <w:pStyle w:val="Overskrift1"/>
        <w:numPr>
          <w:ilvl w:val="0"/>
          <w:numId w:val="48"/>
        </w:numPr>
        <w:ind w:left="0" w:firstLine="0"/>
      </w:pPr>
      <w:r>
        <w:t xml:space="preserve">Henvisning til </w:t>
      </w:r>
      <w:proofErr w:type="spellStart"/>
      <w:r>
        <w:t>fysio</w:t>
      </w:r>
      <w:proofErr w:type="spellEnd"/>
      <w:r>
        <w:t xml:space="preserve"> v4, versjon 1.0.21</w:t>
      </w:r>
    </w:p>
    <w:p w:rsidR="000377AC" w:rsidRDefault="00602F12" w:rsidP="000377AC">
      <w:pPr>
        <w:pStyle w:val="Overskrift2"/>
      </w:pPr>
      <w:bookmarkStart w:id="2" w:name="_GoBack"/>
      <w:bookmarkEnd w:id="2"/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94393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Manglende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malvariabel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for HPR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gjør at skjema ikke kan følge nyeste standardmal fra HELFO</w:t>
            </w:r>
            <w:r w:rsidR="00362407" w:rsidRPr="00362407">
              <w:rPr>
                <w:rFonts w:ascii="Calibri Light" w:eastAsia="Calibri Light" w:hAnsi="Calibri Light"/>
                <w:szCs w:val="22"/>
              </w:rPr>
              <w:t>.</w:t>
            </w:r>
            <w:r>
              <w:rPr>
                <w:rFonts w:ascii="Calibri Light" w:eastAsia="Calibri Light" w:hAnsi="Calibri Light"/>
                <w:szCs w:val="22"/>
              </w:rPr>
              <w:t xml:space="preserve"> Dette må ivaretas i en nyere versjon av Arena. Saken er meldt til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Selecta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>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943931" w:rsidP="00CA4922">
      <w:r>
        <w:t>Henvisning til ekstern fysioterapi</w:t>
      </w:r>
      <w:r w:rsidR="0031487C">
        <w:t>.</w:t>
      </w:r>
      <w:r>
        <w:t xml:space="preserve"> Skjemaet skrives ut og sendes på papir. Utskriftsmalen er </w:t>
      </w:r>
      <w:proofErr w:type="spellStart"/>
      <w:r>
        <w:t>ihht</w:t>
      </w:r>
      <w:proofErr w:type="spellEnd"/>
      <w:r>
        <w:t xml:space="preserve"> HELFO standard.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488"/>
        <w:gridCol w:w="1290"/>
        <w:gridCol w:w="1673"/>
        <w:gridCol w:w="1272"/>
      </w:tblGrid>
      <w:tr w:rsidR="00CB3893" w:rsidRPr="007358F9" w:rsidTr="0094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29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272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290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7358F9" w:rsidTr="0094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openEHR-EHR-EVALUATION.problem_diagnosis.v1.adl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943931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openEHR-EHR-EVALUATION.henvisning_til_fysioterapi.v1.adl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0718EF" w:rsidTr="0094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openEHR-EHR-ADMIN_ENTRY.henv_fysio_behandleropplysninger.v1.adl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Default="00943931" w:rsidP="00943931">
            <w:r w:rsidRPr="00F36F2C">
              <w:t>openEHR-EHR-ADMIN_ENTRY.henv_fysio_pasientopplysninger.v1.adl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943931" w:rsidP="008F4487">
      <w:r>
        <w:t xml:space="preserve">Henvisning til </w:t>
      </w:r>
      <w:proofErr w:type="spellStart"/>
      <w:r>
        <w:t>fysio</w:t>
      </w:r>
      <w:proofErr w:type="spellEnd"/>
      <w:r>
        <w:t xml:space="preserve"> v4</w:t>
      </w:r>
      <w:r w:rsidR="0003507D">
        <w:t>.</w:t>
      </w:r>
    </w:p>
    <w:p w:rsidR="000377AC" w:rsidRDefault="00A645A9" w:rsidP="00FB7091">
      <w:pPr>
        <w:pStyle w:val="Overskrift3"/>
      </w:pPr>
      <w:r>
        <w:t>Gjenbruk av informasjon</w:t>
      </w:r>
    </w:p>
    <w:p w:rsidR="003B0F0F" w:rsidRDefault="003B0F0F" w:rsidP="007304FE">
      <w:pPr>
        <w:keepLines w:val="0"/>
        <w:spacing w:after="0"/>
        <w:rPr>
          <w:rFonts w:ascii="Arial" w:hAnsi="Arial"/>
          <w:sz w:val="20"/>
        </w:rPr>
      </w:pPr>
      <w:bookmarkStart w:id="5" w:name="OLE_LINK1"/>
      <w:bookmarkStart w:id="6" w:name="OLE_LINK2"/>
      <w:r>
        <w:rPr>
          <w:rFonts w:ascii="Arial" w:hAnsi="Arial"/>
          <w:sz w:val="20"/>
        </w:rPr>
        <w:t xml:space="preserve">Det er lagt inn </w:t>
      </w:r>
      <w:proofErr w:type="spellStart"/>
      <w:r>
        <w:rPr>
          <w:rFonts w:ascii="Arial" w:hAnsi="Arial"/>
          <w:sz w:val="20"/>
        </w:rPr>
        <w:t>malvariabel</w:t>
      </w:r>
      <w:proofErr w:type="spellEnd"/>
      <w:r>
        <w:rPr>
          <w:rFonts w:ascii="Arial" w:hAnsi="Arial"/>
          <w:sz w:val="20"/>
        </w:rPr>
        <w:t xml:space="preserve"> </w:t>
      </w:r>
      <w:r w:rsidR="00616F7A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 xml:space="preserve"> flere felter for å gjenbruke informasjon fra andre steder i journalen. Følgende </w:t>
      </w:r>
      <w:proofErr w:type="spellStart"/>
      <w:r>
        <w:rPr>
          <w:rFonts w:ascii="Arial" w:hAnsi="Arial"/>
          <w:sz w:val="20"/>
        </w:rPr>
        <w:t>malvariabler</w:t>
      </w:r>
      <w:proofErr w:type="spellEnd"/>
      <w:r>
        <w:rPr>
          <w:rFonts w:ascii="Arial" w:hAnsi="Arial"/>
          <w:sz w:val="20"/>
        </w:rPr>
        <w:t xml:space="preserve"> er brukt i skjema:</w:t>
      </w:r>
    </w:p>
    <w:p w:rsidR="003B0F0F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Omse.hOVEDDIAGNOSE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Pas.Fornavn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Pas.Etternavn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Pas.Fodselsnr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Pas.Adressepoststed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Pas.Kommunenavn</w:t>
      </w:r>
      <w:proofErr w:type="spellEnd"/>
    </w:p>
    <w:p w:rsidR="00616F7A" w:rsidRPr="003B0F0F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Bru.Navn</w:t>
      </w:r>
      <w:proofErr w:type="spellEnd"/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5"/>
    <w:bookmarkEnd w:id="6"/>
    <w:p w:rsidR="008F4487" w:rsidRDefault="003B0F0F" w:rsidP="000377AC">
      <w:pPr>
        <w:rPr>
          <w:rFonts w:cs="Arial"/>
          <w:iCs/>
        </w:rPr>
      </w:pPr>
      <w:r>
        <w:rPr>
          <w:rFonts w:cs="Arial"/>
          <w:iCs/>
        </w:rPr>
        <w:t xml:space="preserve">Egendefinert utskriftsmal som er </w:t>
      </w:r>
      <w:proofErr w:type="spellStart"/>
      <w:r>
        <w:rPr>
          <w:rFonts w:cs="Arial"/>
          <w:iCs/>
        </w:rPr>
        <w:t>ihht</w:t>
      </w:r>
      <w:proofErr w:type="spellEnd"/>
      <w:r>
        <w:rPr>
          <w:rFonts w:cs="Arial"/>
          <w:iCs/>
        </w:rPr>
        <w:t xml:space="preserve"> HELFO standardmal fra ……..</w:t>
      </w:r>
      <w:r w:rsidR="00153CB7">
        <w:rPr>
          <w:rFonts w:cs="Arial"/>
          <w:iCs/>
        </w:rPr>
        <w:t>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3B0F0F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7" w:name="OLE_LINK3"/>
          <w:bookmarkStart w:id="8" w:name="OLE_LINK4"/>
          <w:r>
            <w:t>Skjemadokumentasjon</w:t>
          </w:r>
          <w:bookmarkEnd w:id="7"/>
          <w:bookmarkEnd w:id="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5A0BF6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5A0BF6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5A0BF6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5A0BF6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5A0BF6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5A0BF6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85D6BB9"/>
    <w:multiLevelType w:val="hybridMultilevel"/>
    <w:tmpl w:val="F86A861C"/>
    <w:lvl w:ilvl="0" w:tplc="A5DC85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6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7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5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 w:numId="47">
    <w:abstractNumId w:val="34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B0F0F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461D6"/>
    <w:rsid w:val="00560BD9"/>
    <w:rsid w:val="005A0BF6"/>
    <w:rsid w:val="005B2F81"/>
    <w:rsid w:val="005C5A4F"/>
    <w:rsid w:val="005F17B5"/>
    <w:rsid w:val="005F6616"/>
    <w:rsid w:val="00602F12"/>
    <w:rsid w:val="006159D0"/>
    <w:rsid w:val="00616F7A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3931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45A9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A5D17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BF6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BF6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5A0BF6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5A0BF6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5A0BF6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5A0BF6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qFormat/>
    <w:rsid w:val="005A0BF6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qFormat/>
    <w:rsid w:val="005A0BF6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qFormat/>
    <w:rsid w:val="005A0BF6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qFormat/>
    <w:rsid w:val="005A0BF6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5A0BF6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5A0BF6"/>
  </w:style>
  <w:style w:type="paragraph" w:styleId="Topptekst">
    <w:name w:val="header"/>
    <w:basedOn w:val="Normal"/>
    <w:link w:val="TopptekstTegn"/>
    <w:rsid w:val="005A0BF6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5A0BF6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5A0BF6"/>
  </w:style>
  <w:style w:type="paragraph" w:customStyle="1" w:styleId="Forsideundertittel">
    <w:name w:val="Forsideundertittel"/>
    <w:basedOn w:val="Normal"/>
    <w:next w:val="Brdtekst"/>
    <w:rsid w:val="005A0BF6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5A0BF6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5A0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5A0BF6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5A0BF6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5A0BF6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5A0BF6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5A0BF6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5A0BF6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5A0BF6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5A0BF6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5A0BF6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5A0BF6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5A0BF6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5A0BF6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5A0BF6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5A0BF6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5A0BF6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5A0BF6"/>
  </w:style>
  <w:style w:type="paragraph" w:customStyle="1" w:styleId="BodyTextTable">
    <w:name w:val="Body Text Table"/>
    <w:basedOn w:val="Brdtekst"/>
    <w:semiHidden/>
    <w:rsid w:val="005A0BF6"/>
  </w:style>
  <w:style w:type="paragraph" w:styleId="Tittel">
    <w:name w:val="Title"/>
    <w:basedOn w:val="HeadingBase"/>
    <w:semiHidden/>
    <w:rsid w:val="005A0BF6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5A0BF6"/>
    <w:rPr>
      <w:sz w:val="28"/>
    </w:rPr>
  </w:style>
  <w:style w:type="paragraph" w:customStyle="1" w:styleId="CodeBase">
    <w:name w:val="Code Base"/>
    <w:basedOn w:val="Brdtekst"/>
    <w:semiHidden/>
    <w:rsid w:val="005A0BF6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5A0BF6"/>
    <w:pPr>
      <w:spacing w:after="40"/>
      <w:ind w:left="3240"/>
    </w:pPr>
  </w:style>
  <w:style w:type="character" w:customStyle="1" w:styleId="D2HNoGloss">
    <w:name w:val="D2HNoGloss"/>
    <w:semiHidden/>
    <w:rsid w:val="005A0BF6"/>
  </w:style>
  <w:style w:type="paragraph" w:customStyle="1" w:styleId="Figures">
    <w:name w:val="Figures"/>
    <w:basedOn w:val="Brdtekst"/>
    <w:next w:val="Bildetekst"/>
    <w:semiHidden/>
    <w:rsid w:val="005A0BF6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5A0BF6"/>
    <w:pPr>
      <w:ind w:left="720"/>
    </w:pPr>
  </w:style>
  <w:style w:type="paragraph" w:customStyle="1" w:styleId="HeaderBase">
    <w:name w:val="Header Base"/>
    <w:basedOn w:val="HeadingBase"/>
    <w:semiHidden/>
    <w:rsid w:val="005A0BF6"/>
  </w:style>
  <w:style w:type="paragraph" w:customStyle="1" w:styleId="footereven">
    <w:name w:val="footer even"/>
    <w:basedOn w:val="Bunntekst"/>
    <w:semiHidden/>
    <w:rsid w:val="005A0BF6"/>
  </w:style>
  <w:style w:type="paragraph" w:customStyle="1" w:styleId="footerodd">
    <w:name w:val="footer odd"/>
    <w:basedOn w:val="Bunntekst"/>
    <w:semiHidden/>
    <w:rsid w:val="005A0BF6"/>
  </w:style>
  <w:style w:type="paragraph" w:customStyle="1" w:styleId="headereven">
    <w:name w:val="header even"/>
    <w:basedOn w:val="Normal"/>
    <w:semiHidden/>
    <w:rsid w:val="005A0BF6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5A0BF6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5A0BF6"/>
  </w:style>
  <w:style w:type="paragraph" w:styleId="Indeks1">
    <w:name w:val="index 1"/>
    <w:basedOn w:val="IndexBase"/>
    <w:next w:val="Normal"/>
    <w:autoRedefine/>
    <w:semiHidden/>
    <w:rsid w:val="005A0BF6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5A0BF6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5A0BF6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5A0BF6"/>
    <w:pPr>
      <w:keepNext/>
      <w:spacing w:before="302" w:after="122"/>
    </w:pPr>
  </w:style>
  <w:style w:type="paragraph" w:customStyle="1" w:styleId="Jump">
    <w:name w:val="Jump"/>
    <w:basedOn w:val="Brdtekst"/>
    <w:semiHidden/>
    <w:rsid w:val="005A0BF6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5A0BF6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5A0BF6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5A0BF6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5A0BF6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5A0BF6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5A0BF6"/>
    <w:pPr>
      <w:ind w:left="720"/>
    </w:pPr>
  </w:style>
  <w:style w:type="paragraph" w:customStyle="1" w:styleId="Note">
    <w:name w:val="Note"/>
    <w:basedOn w:val="Brdtekst"/>
    <w:semiHidden/>
    <w:rsid w:val="005A0BF6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5A0BF6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5A0BF6"/>
    <w:pPr>
      <w:spacing w:before="115"/>
    </w:pPr>
  </w:style>
  <w:style w:type="paragraph" w:customStyle="1" w:styleId="SuperTitle">
    <w:name w:val="SuperTitle"/>
    <w:basedOn w:val="Tittel"/>
    <w:semiHidden/>
    <w:rsid w:val="005A0BF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5A0BF6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5A0BF6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5A0BF6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5A0BF6"/>
  </w:style>
  <w:style w:type="paragraph" w:customStyle="1" w:styleId="TOCTitle">
    <w:name w:val="TOCTitle"/>
    <w:basedOn w:val="HeadingBase"/>
    <w:semiHidden/>
    <w:rsid w:val="005A0BF6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5A0BF6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5A0BF6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5A0BF6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5A0BF6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5A0BF6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5A0BF6"/>
    <w:pPr>
      <w:ind w:left="3960"/>
    </w:pPr>
  </w:style>
  <w:style w:type="paragraph" w:customStyle="1" w:styleId="C1HContinue2">
    <w:name w:val="C1H Continue 2"/>
    <w:basedOn w:val="Brdtekst"/>
    <w:semiHidden/>
    <w:rsid w:val="005A0BF6"/>
    <w:pPr>
      <w:ind w:left="4320"/>
    </w:pPr>
  </w:style>
  <w:style w:type="character" w:customStyle="1" w:styleId="C1HJump">
    <w:name w:val="C1H Jump"/>
    <w:rsid w:val="005A0BF6"/>
    <w:rPr>
      <w:color w:val="008000"/>
    </w:rPr>
  </w:style>
  <w:style w:type="character" w:customStyle="1" w:styleId="C1HPopup">
    <w:name w:val="C1H Popup"/>
    <w:semiHidden/>
    <w:rsid w:val="005A0BF6"/>
    <w:rPr>
      <w:color w:val="008000"/>
    </w:rPr>
  </w:style>
  <w:style w:type="character" w:customStyle="1" w:styleId="C1HIndex">
    <w:name w:val="C1H Index"/>
    <w:semiHidden/>
    <w:rsid w:val="005A0BF6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5A0BF6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5A0BF6"/>
    <w:pPr>
      <w:outlineLvl w:val="9"/>
    </w:pPr>
  </w:style>
  <w:style w:type="character" w:customStyle="1" w:styleId="DIPSLaglink">
    <w:name w:val="DIPS Lag link"/>
    <w:semiHidden/>
    <w:rsid w:val="005A0BF6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5A0BF6"/>
    <w:rPr>
      <w:i/>
    </w:rPr>
  </w:style>
  <w:style w:type="paragraph" w:customStyle="1" w:styleId="DIPSBildetekst">
    <w:name w:val="DIPS Bildetekst"/>
    <w:basedOn w:val="Bildetekst"/>
    <w:next w:val="Brdtekst"/>
    <w:rsid w:val="005A0BF6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5A0BF6"/>
    <w:rPr>
      <w:b/>
      <w:color w:val="0000FF"/>
      <w:lang w:val="nb-NO"/>
    </w:rPr>
  </w:style>
  <w:style w:type="character" w:customStyle="1" w:styleId="DIPSMenyvalg">
    <w:name w:val="DIPS Menyvalg"/>
    <w:rsid w:val="005A0BF6"/>
    <w:rPr>
      <w:color w:val="0000FF"/>
      <w:lang w:val="nb-NO"/>
    </w:rPr>
  </w:style>
  <w:style w:type="character" w:customStyle="1" w:styleId="BrdtekstFet">
    <w:name w:val="Brødtekst Fet"/>
    <w:semiHidden/>
    <w:rsid w:val="005A0BF6"/>
    <w:rPr>
      <w:b/>
      <w:lang w:val="nb-NO"/>
    </w:rPr>
  </w:style>
  <w:style w:type="character" w:customStyle="1" w:styleId="BrdtekstKursiv">
    <w:name w:val="Brødtekst Kursiv"/>
    <w:semiHidden/>
    <w:rsid w:val="005A0BF6"/>
    <w:rPr>
      <w:i/>
      <w:lang w:val="nb-NO"/>
    </w:rPr>
  </w:style>
  <w:style w:type="character" w:customStyle="1" w:styleId="BrdtekstUnderstrek">
    <w:name w:val="Brødtekst Understrek"/>
    <w:semiHidden/>
    <w:rsid w:val="005A0BF6"/>
    <w:rPr>
      <w:u w:val="single"/>
    </w:rPr>
  </w:style>
  <w:style w:type="character" w:customStyle="1" w:styleId="DIPSKolonnefelt">
    <w:name w:val="DIPS Kolonnefelt"/>
    <w:rsid w:val="005A0BF6"/>
    <w:rPr>
      <w:color w:val="800000"/>
    </w:rPr>
  </w:style>
  <w:style w:type="paragraph" w:customStyle="1" w:styleId="DIPSGruppetittel">
    <w:name w:val="DIPS Gruppetittel"/>
    <w:basedOn w:val="Brdtekst"/>
    <w:next w:val="Brdtekst"/>
    <w:rsid w:val="005A0BF6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5A0BF6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5A0BF6"/>
    <w:pPr>
      <w:ind w:left="400"/>
    </w:pPr>
  </w:style>
  <w:style w:type="paragraph" w:styleId="INNH5">
    <w:name w:val="toc 5"/>
    <w:basedOn w:val="Normal"/>
    <w:next w:val="Normal"/>
    <w:autoRedefine/>
    <w:semiHidden/>
    <w:rsid w:val="005A0BF6"/>
    <w:pPr>
      <w:ind w:left="600"/>
    </w:pPr>
  </w:style>
  <w:style w:type="paragraph" w:styleId="INNH6">
    <w:name w:val="toc 6"/>
    <w:basedOn w:val="Normal"/>
    <w:next w:val="Normal"/>
    <w:autoRedefine/>
    <w:semiHidden/>
    <w:rsid w:val="005A0BF6"/>
    <w:pPr>
      <w:ind w:left="800"/>
    </w:pPr>
  </w:style>
  <w:style w:type="paragraph" w:styleId="INNH7">
    <w:name w:val="toc 7"/>
    <w:basedOn w:val="Normal"/>
    <w:next w:val="Normal"/>
    <w:autoRedefine/>
    <w:semiHidden/>
    <w:rsid w:val="005A0BF6"/>
    <w:pPr>
      <w:ind w:left="1000"/>
    </w:pPr>
  </w:style>
  <w:style w:type="paragraph" w:styleId="INNH8">
    <w:name w:val="toc 8"/>
    <w:basedOn w:val="Normal"/>
    <w:next w:val="Normal"/>
    <w:autoRedefine/>
    <w:semiHidden/>
    <w:rsid w:val="005A0BF6"/>
    <w:pPr>
      <w:ind w:left="1200"/>
    </w:pPr>
  </w:style>
  <w:style w:type="paragraph" w:styleId="INNH9">
    <w:name w:val="toc 9"/>
    <w:basedOn w:val="Normal"/>
    <w:next w:val="Normal"/>
    <w:autoRedefine/>
    <w:semiHidden/>
    <w:rsid w:val="005A0BF6"/>
    <w:pPr>
      <w:ind w:left="1400"/>
    </w:pPr>
  </w:style>
  <w:style w:type="paragraph" w:customStyle="1" w:styleId="DIPSTabelltekst">
    <w:name w:val="DIPS Tabelltekst"/>
    <w:basedOn w:val="Brdtekst"/>
    <w:qFormat/>
    <w:rsid w:val="005A0BF6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5A0BF6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5A0BF6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5A0BF6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5A0BF6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5A0BF6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5A0BF6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5A0BF6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5A0BF6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5A0BF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A0BF6"/>
    <w:rPr>
      <w:rFonts w:ascii="Calibri Light" w:hAnsi="Calibri Light" w:cs="Arial"/>
      <w:color w:val="338AA3"/>
      <w:kern w:val="28"/>
      <w:sz w:val="4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purl.org/dc/dcmitype/"/>
    <ds:schemaRef ds:uri="e443ebec-8d11-4809-a21b-bc4fba23c82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AB8E3-5F8E-4258-A479-3067654E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15</TotalTime>
  <Pages>2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6</cp:revision>
  <cp:lastPrinted>2006-02-27T08:01:00Z</cp:lastPrinted>
  <dcterms:created xsi:type="dcterms:W3CDTF">2015-12-14T12:23:00Z</dcterms:created>
  <dcterms:modified xsi:type="dcterms:W3CDTF">2015-12-14T12:47:00Z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