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33FC4" w:rsidP="000377AC">
      <w:pPr>
        <w:pStyle w:val="Overskrift1"/>
      </w:pPr>
      <w:r>
        <w:t>OUS Samtale v5, versjon 1.0.2</w:t>
      </w:r>
    </w:p>
    <w:bookmarkEnd w:id="0"/>
    <w:bookmarkEnd w:id="1"/>
    <w:p w:rsidR="000377AC" w:rsidRPr="00DE29D7" w:rsidRDefault="00602F12" w:rsidP="00DE29D7">
      <w:pPr>
        <w:pStyle w:val="Overskrift2"/>
      </w:pPr>
      <w:r>
        <w:t>Detaljer om skjema</w:t>
      </w:r>
    </w:p>
    <w:p w:rsidR="000377AC" w:rsidRDefault="000377AC" w:rsidP="000377AC">
      <w:pPr>
        <w:rPr>
          <w:rFonts w:cs="Arial"/>
          <w:iCs/>
          <w:color w:val="0000FF"/>
        </w:rPr>
      </w:pP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15.2.2.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6A0218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Feltet Arvelige belastninger under HIV oppfølging lege, 1. konsultasjon er tom i lesemodus i Classic</w:t>
            </w:r>
            <w:r w:rsidR="00733FC4">
              <w:rPr>
                <w:rFonts w:ascii="Calibri Light" w:eastAsia="Calibri Light" w:hAnsi="Calibri Light"/>
                <w:szCs w:val="22"/>
              </w:rPr>
              <w:t xml:space="preserve"> (d-sak 81915)</w:t>
            </w:r>
            <w:r>
              <w:rPr>
                <w:rFonts w:ascii="Calibri Light" w:eastAsia="Calibri Light" w:hAnsi="Calibri Light"/>
                <w:szCs w:val="22"/>
              </w:rPr>
              <w:t>.</w:t>
            </w:r>
          </w:p>
          <w:p w:rsidR="00733FC4" w:rsidRDefault="00733FC4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Det er ønskelig med gjenbruk av feltene Dato siste negative HIV test og Antatt smittetidspunkt i feltene for HIV samtale på tvers av henvisningsperioder. 15.2.2 har ikke støtte for gjenbruk av enkeltfelter og dette må derfor løses i en senere versjon.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E04AA9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8191</w:t>
            </w:r>
            <w:r w:rsidR="006A0218">
              <w:rPr>
                <w:rFonts w:ascii="Calibri Light" w:eastAsia="Calibri Light" w:hAnsi="Calibri Light"/>
                <w:szCs w:val="22"/>
              </w:rPr>
              <w:t>5</w:t>
            </w: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  <w:bookmarkStart w:id="2" w:name="_GoBack"/>
      <w:bookmarkEnd w:id="2"/>
    </w:p>
    <w:p w:rsidR="00FB7091" w:rsidRDefault="009A7B41" w:rsidP="00FB7091">
      <w:pPr>
        <w:pStyle w:val="Overskrift1"/>
      </w:pPr>
      <w:r>
        <w:t>Brukerdokumentasjon</w:t>
      </w:r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tenkt brukt under ulike typer konsultasjoner både som en sjekkliste og som dokumentasjonsform. Skjemaet er lagt til dokumentmaler for både lege og sykepleier Dokument </w:t>
      </w:r>
      <w:proofErr w:type="spellStart"/>
      <w:r>
        <w:t>Admin</w:t>
      </w:r>
      <w:proofErr w:type="spellEnd"/>
      <w:r>
        <w:t xml:space="preserve"> i Arena.</w:t>
      </w:r>
    </w:p>
    <w:p w:rsidR="000377AC" w:rsidRPr="000A12D0" w:rsidRDefault="000377AC" w:rsidP="000377AC">
      <w:pPr>
        <w:pStyle w:val="Overskrift2"/>
      </w:pPr>
      <w:bookmarkStart w:id="3" w:name="_Toc130090792"/>
      <w:bookmarkStart w:id="4" w:name="_Toc183235784"/>
      <w:r w:rsidRPr="000A12D0">
        <w:t xml:space="preserve">Forutsetninger for å ta i bruk </w:t>
      </w:r>
      <w:bookmarkEnd w:id="3"/>
      <w:bookmarkEnd w:id="4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lastRenderedPageBreak/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4415"/>
        <w:gridCol w:w="1403"/>
        <w:gridCol w:w="1673"/>
        <w:gridCol w:w="2232"/>
      </w:tblGrid>
      <w:tr w:rsidR="00CB3893" w:rsidRPr="007358F9" w:rsidTr="009D0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440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54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1A30EF" w:rsidRPr="00675839" w:rsidTr="00DA1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1A30EF" w:rsidRPr="00675839" w:rsidRDefault="001A30EF" w:rsidP="001A30EF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2317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A17F27" w:rsidRPr="007358F9" w:rsidTr="009D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A17F27" w:rsidRPr="00A17F27" w:rsidRDefault="00A17F27" w:rsidP="00A17F27">
            <w:pPr>
              <w:rPr>
                <w:lang w:val="en-US"/>
              </w:rPr>
            </w:pPr>
            <w:r w:rsidRPr="00A17F27">
              <w:rPr>
                <w:lang w:val="en-US"/>
              </w:rPr>
              <w:t>openEHR-EHR-COMPOSITION.encounter.v1</w:t>
            </w:r>
          </w:p>
        </w:tc>
        <w:tc>
          <w:tcPr>
            <w:tcW w:w="1440" w:type="dxa"/>
          </w:tcPr>
          <w:p w:rsidR="00A17F27" w:rsidRPr="00675839" w:rsidRDefault="00A17F27" w:rsidP="00A17F2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A17F27" w:rsidRPr="00675839" w:rsidRDefault="00B82583" w:rsidP="00A17F2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A17F27" w:rsidRPr="00675839" w:rsidRDefault="007113C9" w:rsidP="00A17F27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8007B" w:rsidRDefault="00B82583" w:rsidP="00B82583">
            <w:bookmarkStart w:id="5" w:name="_Hlk437861264"/>
            <w:proofErr w:type="gramStart"/>
            <w:r w:rsidRPr="0088007B">
              <w:t>openEHR</w:t>
            </w:r>
            <w:proofErr w:type="gramEnd"/>
            <w:r w:rsidRPr="0088007B">
              <w:t>-EHR-EVALUATION.samtale.v1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5"/>
      <w:tr w:rsidR="00B82583" w:rsidRPr="007358F9" w:rsidTr="009D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8007B" w:rsidRDefault="00B82583" w:rsidP="00B82583">
            <w:proofErr w:type="gramStart"/>
            <w:r w:rsidRPr="0088007B">
              <w:t>openEHR</w:t>
            </w:r>
            <w:proofErr w:type="gramEnd"/>
            <w:r w:rsidRPr="0088007B">
              <w:t>-EHR-CLUSTER.samtale_soi.v1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-EHR-CLUSTER.samtale_behandling.v1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A17F27" w:rsidTr="009D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A17F27" w:rsidRDefault="00B82583" w:rsidP="00B82583">
            <w:pPr>
              <w:rPr>
                <w:lang w:val="en-US"/>
              </w:rPr>
            </w:pPr>
            <w:r w:rsidRPr="00A17F27">
              <w:rPr>
                <w:lang w:val="en-US"/>
              </w:rPr>
              <w:t>openEHR-EHR-CLUSTER.symptom_ous.v1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-EHR-CLUSTER.samtale_medikamentbruk.v1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-EHR-CLUSTER.samtale_standard.v1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A17F27" w:rsidTr="009D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A17F27" w:rsidRDefault="00B82583" w:rsidP="00B82583">
            <w:pPr>
              <w:rPr>
                <w:lang w:val="en-US"/>
              </w:rPr>
            </w:pPr>
            <w:r w:rsidRPr="00A17F27">
              <w:rPr>
                <w:lang w:val="en-US"/>
              </w:rPr>
              <w:t>openEHR-EHR-CLUSTER.reported_pregnancy_bf_ous.v1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-EHR-CLUSTER.samtale_vaksinering.v1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-EHR-CLUSTER.samtale_kontroll.v1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-EHR-CLUSTER.samtale_smo.v1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-EHR-CLUSTER.samtale_proevesvar.v1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-EHR-CLUSTER.samtale_radgivning.v1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-EHR-CLUSTER.samtale_hiv.v1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-EHR-CLUSTER.samtale_pep_vurdering.v1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7358F9" w:rsidTr="009D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8A6F01" w:rsidRDefault="00B82583" w:rsidP="00B82583">
            <w:proofErr w:type="gramStart"/>
            <w:r w:rsidRPr="008A6F01">
              <w:t>openEHR</w:t>
            </w:r>
            <w:proofErr w:type="gramEnd"/>
            <w:r w:rsidRPr="008A6F01">
              <w:t>-EHR-CLUSTER.samtale_ksk.v1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A17F27" w:rsidTr="009D0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A17F27" w:rsidRDefault="00B82583" w:rsidP="00B82583">
            <w:pPr>
              <w:rPr>
                <w:lang w:val="en-US"/>
              </w:rPr>
            </w:pPr>
            <w:r w:rsidRPr="00A17F27">
              <w:rPr>
                <w:lang w:val="en-US"/>
              </w:rPr>
              <w:t>openEHR-EHR-EVALUATION.family_history_ous.v1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B82583" w:rsidRPr="00A17F27" w:rsidTr="009D0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B82583" w:rsidRPr="00A17F27" w:rsidRDefault="00B82583" w:rsidP="00B82583">
            <w:pPr>
              <w:rPr>
                <w:lang w:val="en-US"/>
              </w:rPr>
            </w:pPr>
            <w:r w:rsidRPr="00A17F27">
              <w:rPr>
                <w:lang w:val="en-US"/>
              </w:rPr>
              <w:t>openEHR-EHR-EVALUATION.immunisation_summary_ous.v1</w:t>
            </w:r>
          </w:p>
        </w:tc>
        <w:tc>
          <w:tcPr>
            <w:tcW w:w="1440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B82583" w:rsidRPr="00675839" w:rsidRDefault="00B82583" w:rsidP="00B8258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</w:tbl>
    <w:p w:rsidR="00CB3893" w:rsidRPr="00A17F27" w:rsidRDefault="00CB3893" w:rsidP="00CB3893">
      <w:pPr>
        <w:rPr>
          <w:lang w:val="en-US"/>
        </w:rPr>
      </w:pPr>
    </w:p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lastRenderedPageBreak/>
        <w:t>Template</w:t>
      </w:r>
      <w:proofErr w:type="spellEnd"/>
    </w:p>
    <w:p w:rsidR="008F4487" w:rsidRPr="008F4487" w:rsidRDefault="00733FC4" w:rsidP="008F4487">
      <w:r>
        <w:t>Samtale v5</w:t>
      </w:r>
    </w:p>
    <w:p w:rsidR="000377AC" w:rsidRDefault="00263982" w:rsidP="00FB7091">
      <w:pPr>
        <w:pStyle w:val="Overskrift3"/>
      </w:pPr>
      <w:r>
        <w:t>Gjenbruk av informasjon</w:t>
      </w:r>
    </w:p>
    <w:p w:rsidR="00C4697F" w:rsidRPr="00C4697F" w:rsidRDefault="00C4697F" w:rsidP="00C4697F">
      <w:r>
        <w:t>Det er lagt inn følgende spørringer i skjema:</w:t>
      </w:r>
    </w:p>
    <w:p w:rsidR="00C4697F" w:rsidRPr="004C6C5C" w:rsidRDefault="00C4697F" w:rsidP="00C4697F">
      <w:pPr>
        <w:keepLines w:val="0"/>
        <w:numPr>
          <w:ilvl w:val="0"/>
          <w:numId w:val="45"/>
        </w:numPr>
        <w:spacing w:after="0"/>
      </w:pPr>
      <w:r>
        <w:t>G</w:t>
      </w:r>
      <w:r w:rsidRPr="004C6C5C">
        <w:t>jenbruk</w:t>
      </w:r>
      <w:r>
        <w:t xml:space="preserve"> av</w:t>
      </w:r>
      <w:r w:rsidRPr="004C6C5C">
        <w:t xml:space="preserve"> tidligere registreringer i Behandlingskonsultasjon. Gjenbruken gjøres til ny Behandlingskonsultasjon og fremstår i lesemodus. Man kan så aktivt ta stilling til om man vil redigere innholdet ved å klikke på Rediger-ikonet.</w:t>
      </w:r>
    </w:p>
    <w:p w:rsidR="00C4697F" w:rsidRPr="004C6C5C" w:rsidRDefault="00C4697F" w:rsidP="00C4697F">
      <w:pPr>
        <w:keepLines w:val="0"/>
        <w:numPr>
          <w:ilvl w:val="0"/>
          <w:numId w:val="45"/>
        </w:numPr>
        <w:spacing w:after="0"/>
      </w:pPr>
      <w:r>
        <w:t>Gjenbruk av</w:t>
      </w:r>
      <w:r w:rsidRPr="004C6C5C">
        <w:t xml:space="preserve"> tidligere registreringer i Kontrollkonsultasjon. Gjenbruken gjøres til ny Kontrollkonsultasjon og fremstår i lesemodus. Man kan så aktivt ta stilling til om man vil redigere innholdet ved å klikke på Rediger-ikonet. Spørringen er begrenset til henvisningsperiode.</w:t>
      </w:r>
    </w:p>
    <w:p w:rsidR="00C4697F" w:rsidRPr="004C6C5C" w:rsidRDefault="00C4697F" w:rsidP="00C4697F">
      <w:pPr>
        <w:keepLines w:val="0"/>
        <w:numPr>
          <w:ilvl w:val="0"/>
          <w:numId w:val="45"/>
        </w:numPr>
        <w:spacing w:after="0"/>
      </w:pPr>
      <w:r>
        <w:t>G</w:t>
      </w:r>
      <w:r w:rsidRPr="004C6C5C">
        <w:t>jenbruk</w:t>
      </w:r>
      <w:r>
        <w:t xml:space="preserve"> av</w:t>
      </w:r>
      <w:r w:rsidRPr="004C6C5C">
        <w:t xml:space="preserve"> tidligere registreringer i KSK samtale for feltene</w:t>
      </w:r>
      <w:r w:rsidRPr="00501F52">
        <w:rPr>
          <w:i/>
        </w:rPr>
        <w:t>: Dato for siste menstruasjon</w:t>
      </w:r>
      <w:r w:rsidRPr="004C6C5C">
        <w:t xml:space="preserve"> og </w:t>
      </w:r>
      <w:r w:rsidRPr="00501F52">
        <w:rPr>
          <w:i/>
        </w:rPr>
        <w:t>Har ikke menstruasjon</w:t>
      </w:r>
      <w:r w:rsidRPr="004C6C5C">
        <w:t>. Spørringen er begrenset til å gjelde innenfor en kontakt.</w:t>
      </w:r>
    </w:p>
    <w:p w:rsidR="00172F15" w:rsidRPr="00172F15" w:rsidRDefault="00172F15" w:rsidP="00172F15"/>
    <w:p w:rsidR="000377AC" w:rsidRPr="000A12D0" w:rsidRDefault="00FB7091" w:rsidP="000377AC">
      <w:pPr>
        <w:pStyle w:val="Overskrift2"/>
      </w:pPr>
      <w:bookmarkStart w:id="6" w:name="OLE_LINK1"/>
      <w:bookmarkStart w:id="7" w:name="OLE_LINK2"/>
      <w:r>
        <w:t>Utskriftsmal</w:t>
      </w:r>
    </w:p>
    <w:bookmarkEnd w:id="6"/>
    <w:bookmarkEnd w:id="7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7455"/>
      </w:tblGrid>
      <w:tr w:rsidR="00CA4922" w:rsidRPr="007358F9" w:rsidTr="00D96855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CA4922" w:rsidRPr="00675839" w:rsidRDefault="00CA4922" w:rsidP="00540222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 w:rsidRPr="00675839">
              <w:rPr>
                <w:rFonts w:ascii="Calibri Light" w:hAnsi="Calibri Light"/>
                <w:bCs/>
                <w:color w:val="FFFFFF"/>
                <w:szCs w:val="22"/>
              </w:rPr>
              <w:t>Hvilke rapporter finnes</w:t>
            </w:r>
          </w:p>
        </w:tc>
        <w:tc>
          <w:tcPr>
            <w:tcW w:w="7455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CA4922" w:rsidRPr="00675839" w:rsidRDefault="00CA4922" w:rsidP="00540222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 w:rsidRPr="00675839">
              <w:rPr>
                <w:rFonts w:ascii="Calibri Light" w:hAnsi="Calibri Light"/>
                <w:color w:val="FFFFFF"/>
                <w:szCs w:val="22"/>
              </w:rPr>
              <w:t>Hva rapporten viser</w:t>
            </w:r>
          </w:p>
        </w:tc>
      </w:tr>
      <w:tr w:rsidR="00CA4922" w:rsidRPr="007358F9" w:rsidTr="00D96855">
        <w:trPr>
          <w:jc w:val="center"/>
        </w:trPr>
        <w:tc>
          <w:tcPr>
            <w:tcW w:w="2268" w:type="dxa"/>
            <w:shd w:val="clear" w:color="auto" w:fill="D4EBF2"/>
          </w:tcPr>
          <w:p w:rsidR="00CA4922" w:rsidRPr="00675839" w:rsidRDefault="00733FC4" w:rsidP="00540222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DR Olafia – hep</w:t>
            </w:r>
            <w:r w:rsidR="00C43905">
              <w:rPr>
                <w:rFonts w:ascii="Calibri Light" w:eastAsia="Calibri Light" w:hAnsi="Calibri Light"/>
                <w:b/>
                <w:bCs/>
                <w:szCs w:val="22"/>
              </w:rPr>
              <w:t xml:space="preserve">atitt B </w:t>
            </w:r>
            <w:r w:rsidR="004A502A">
              <w:rPr>
                <w:rFonts w:ascii="Calibri Light" w:eastAsia="Calibri Light" w:hAnsi="Calibri Light"/>
                <w:b/>
                <w:bCs/>
                <w:szCs w:val="22"/>
              </w:rPr>
              <w:t>vaksine</w:t>
            </w:r>
            <w:r w:rsidR="00C43905">
              <w:rPr>
                <w:rFonts w:ascii="Calibri Light" w:eastAsia="Calibri Light" w:hAnsi="Calibri Light"/>
                <w:b/>
                <w:bCs/>
                <w:szCs w:val="22"/>
              </w:rPr>
              <w:t>ring</w:t>
            </w:r>
          </w:p>
        </w:tc>
        <w:tc>
          <w:tcPr>
            <w:tcW w:w="7455" w:type="dxa"/>
            <w:shd w:val="clear" w:color="auto" w:fill="D4EBF2"/>
          </w:tcPr>
          <w:p w:rsidR="00CA4922" w:rsidRDefault="004A502A" w:rsidP="00540222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Rapporten viser hvilke pasienter som ønsker tilbud om hepatitt B vaksinering.</w:t>
            </w:r>
          </w:p>
          <w:p w:rsidR="004A502A" w:rsidRPr="00675839" w:rsidRDefault="004A502A" w:rsidP="00540222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Rapporten baserer seg på feltet Råd om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heptatitt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vaksine under Sjekk for SOI. Kodeverdien «Ønsker tilbud hos oss, men avventer prøvesvar» er grunnlaget for rapporten.</w:t>
            </w:r>
          </w:p>
        </w:tc>
      </w:tr>
    </w:tbl>
    <w:p w:rsidR="000377AC" w:rsidRDefault="000377AC" w:rsidP="000377AC"/>
    <w:p w:rsidR="00843AB1" w:rsidRPr="000377AC" w:rsidRDefault="00843AB1" w:rsidP="000377AC"/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8" w:name="OLE_LINK3"/>
          <w:bookmarkStart w:id="9" w:name="OLE_LINK4"/>
          <w:r>
            <w:t>Skjemadokumentasjon</w:t>
          </w:r>
          <w:bookmarkEnd w:id="8"/>
          <w:bookmarkEnd w:id="9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C77CA1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9A7B41">
            <w:rPr>
              <w:noProof/>
            </w:rPr>
            <w:t>3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9A7B41">
            <w:rPr>
              <w:noProof/>
            </w:rPr>
            <w:t>3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C77CA1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9A7B41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r w:rsidR="009A7B41">
            <w:fldChar w:fldCharType="begin"/>
          </w:r>
          <w:r w:rsidR="009A7B41">
            <w:instrText xml:space="preserve"> NUMPAGES </w:instrText>
          </w:r>
          <w:r w:rsidR="009A7B41">
            <w:fldChar w:fldCharType="separate"/>
          </w:r>
          <w:r w:rsidR="009A7B41">
            <w:rPr>
              <w:noProof/>
            </w:rPr>
            <w:t>3</w:t>
          </w:r>
          <w:r w:rsidR="009A7B41">
            <w:rPr>
              <w:noProof/>
            </w:rPr>
            <w:fldChar w:fldCharType="end"/>
          </w:r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E51ADC"/>
    <w:multiLevelType w:val="hybridMultilevel"/>
    <w:tmpl w:val="42F89F3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5"/>
  </w:num>
  <w:num w:numId="11">
    <w:abstractNumId w:val="23"/>
  </w:num>
  <w:num w:numId="12">
    <w:abstractNumId w:val="12"/>
  </w:num>
  <w:num w:numId="13">
    <w:abstractNumId w:val="9"/>
  </w:num>
  <w:num w:numId="14">
    <w:abstractNumId w:val="35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6"/>
  </w:num>
  <w:num w:numId="25">
    <w:abstractNumId w:val="1"/>
  </w:num>
  <w:num w:numId="26">
    <w:abstractNumId w:val="30"/>
  </w:num>
  <w:num w:numId="27">
    <w:abstractNumId w:val="31"/>
  </w:num>
  <w:num w:numId="28">
    <w:abstractNumId w:val="5"/>
  </w:num>
  <w:num w:numId="29">
    <w:abstractNumId w:val="26"/>
  </w:num>
  <w:num w:numId="30">
    <w:abstractNumId w:val="3"/>
  </w:num>
  <w:num w:numId="31">
    <w:abstractNumId w:val="14"/>
  </w:num>
  <w:num w:numId="32">
    <w:abstractNumId w:val="18"/>
  </w:num>
  <w:num w:numId="33">
    <w:abstractNumId w:val="27"/>
  </w:num>
  <w:num w:numId="34">
    <w:abstractNumId w:val="7"/>
  </w:num>
  <w:num w:numId="35">
    <w:abstractNumId w:val="16"/>
  </w:num>
  <w:num w:numId="36">
    <w:abstractNumId w:val="28"/>
  </w:num>
  <w:num w:numId="37">
    <w:abstractNumId w:val="29"/>
  </w:num>
  <w:num w:numId="38">
    <w:abstractNumId w:val="15"/>
  </w:num>
  <w:num w:numId="39">
    <w:abstractNumId w:val="4"/>
  </w:num>
  <w:num w:numId="40">
    <w:abstractNumId w:val="33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 w:numId="45">
    <w:abstractNumId w:val="3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A12D0"/>
    <w:rsid w:val="000B6786"/>
    <w:rsid w:val="000C2442"/>
    <w:rsid w:val="0010567F"/>
    <w:rsid w:val="00106375"/>
    <w:rsid w:val="00111A9E"/>
    <w:rsid w:val="0011402B"/>
    <w:rsid w:val="001172D9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0EF"/>
    <w:rsid w:val="001A37E7"/>
    <w:rsid w:val="001C22E0"/>
    <w:rsid w:val="001F6C07"/>
    <w:rsid w:val="00200196"/>
    <w:rsid w:val="00222044"/>
    <w:rsid w:val="00240546"/>
    <w:rsid w:val="002474B4"/>
    <w:rsid w:val="00251B15"/>
    <w:rsid w:val="00253301"/>
    <w:rsid w:val="002562CD"/>
    <w:rsid w:val="00263982"/>
    <w:rsid w:val="002744E0"/>
    <w:rsid w:val="00292BF3"/>
    <w:rsid w:val="00294382"/>
    <w:rsid w:val="00296C1B"/>
    <w:rsid w:val="002A7F2A"/>
    <w:rsid w:val="002B2529"/>
    <w:rsid w:val="002C026F"/>
    <w:rsid w:val="002D0FD2"/>
    <w:rsid w:val="002E12F9"/>
    <w:rsid w:val="002E5410"/>
    <w:rsid w:val="002E5BA2"/>
    <w:rsid w:val="002E6623"/>
    <w:rsid w:val="002F1A65"/>
    <w:rsid w:val="003019D5"/>
    <w:rsid w:val="00334127"/>
    <w:rsid w:val="0033585C"/>
    <w:rsid w:val="00362528"/>
    <w:rsid w:val="00367A9D"/>
    <w:rsid w:val="00374593"/>
    <w:rsid w:val="00376E65"/>
    <w:rsid w:val="00380456"/>
    <w:rsid w:val="00397E89"/>
    <w:rsid w:val="003A39E9"/>
    <w:rsid w:val="003E3905"/>
    <w:rsid w:val="003F7B4E"/>
    <w:rsid w:val="0042626D"/>
    <w:rsid w:val="004266A7"/>
    <w:rsid w:val="004341C1"/>
    <w:rsid w:val="004569D2"/>
    <w:rsid w:val="00482D80"/>
    <w:rsid w:val="004A502A"/>
    <w:rsid w:val="004A50E0"/>
    <w:rsid w:val="004A6353"/>
    <w:rsid w:val="004B7A74"/>
    <w:rsid w:val="004C49FB"/>
    <w:rsid w:val="004D1C8F"/>
    <w:rsid w:val="004F5372"/>
    <w:rsid w:val="00501A89"/>
    <w:rsid w:val="0051121B"/>
    <w:rsid w:val="00560BD9"/>
    <w:rsid w:val="005B2F81"/>
    <w:rsid w:val="005C5A4F"/>
    <w:rsid w:val="005E5EF4"/>
    <w:rsid w:val="005F17B5"/>
    <w:rsid w:val="005F6616"/>
    <w:rsid w:val="00602F12"/>
    <w:rsid w:val="006159D0"/>
    <w:rsid w:val="00625216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7113C9"/>
    <w:rsid w:val="00714B55"/>
    <w:rsid w:val="00724E45"/>
    <w:rsid w:val="007253EF"/>
    <w:rsid w:val="00731F3B"/>
    <w:rsid w:val="00733FC4"/>
    <w:rsid w:val="00736479"/>
    <w:rsid w:val="007374E5"/>
    <w:rsid w:val="00746923"/>
    <w:rsid w:val="00751C81"/>
    <w:rsid w:val="007619B5"/>
    <w:rsid w:val="00776216"/>
    <w:rsid w:val="00785B72"/>
    <w:rsid w:val="00791175"/>
    <w:rsid w:val="00797171"/>
    <w:rsid w:val="007B1D83"/>
    <w:rsid w:val="007D0EE8"/>
    <w:rsid w:val="007E3340"/>
    <w:rsid w:val="007F0EC9"/>
    <w:rsid w:val="007F50DA"/>
    <w:rsid w:val="0081231B"/>
    <w:rsid w:val="0081369E"/>
    <w:rsid w:val="00833405"/>
    <w:rsid w:val="00843AB1"/>
    <w:rsid w:val="008571D4"/>
    <w:rsid w:val="0086199F"/>
    <w:rsid w:val="00864997"/>
    <w:rsid w:val="00865426"/>
    <w:rsid w:val="008727CF"/>
    <w:rsid w:val="00890F4E"/>
    <w:rsid w:val="00891101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A7B41"/>
    <w:rsid w:val="009B7E89"/>
    <w:rsid w:val="009D0FDD"/>
    <w:rsid w:val="009D3175"/>
    <w:rsid w:val="009D376F"/>
    <w:rsid w:val="009D5821"/>
    <w:rsid w:val="00A0396A"/>
    <w:rsid w:val="00A0723B"/>
    <w:rsid w:val="00A17F27"/>
    <w:rsid w:val="00A654A8"/>
    <w:rsid w:val="00A7160F"/>
    <w:rsid w:val="00AC5CC3"/>
    <w:rsid w:val="00AD22D1"/>
    <w:rsid w:val="00AD320F"/>
    <w:rsid w:val="00AF3175"/>
    <w:rsid w:val="00B22797"/>
    <w:rsid w:val="00B25634"/>
    <w:rsid w:val="00B32EE7"/>
    <w:rsid w:val="00B34E1C"/>
    <w:rsid w:val="00B3506D"/>
    <w:rsid w:val="00B54DD1"/>
    <w:rsid w:val="00B82583"/>
    <w:rsid w:val="00B87C45"/>
    <w:rsid w:val="00BC11AC"/>
    <w:rsid w:val="00BC32D0"/>
    <w:rsid w:val="00BD2B94"/>
    <w:rsid w:val="00BD5E37"/>
    <w:rsid w:val="00BF7D9B"/>
    <w:rsid w:val="00C42791"/>
    <w:rsid w:val="00C43905"/>
    <w:rsid w:val="00C4697F"/>
    <w:rsid w:val="00C64EFA"/>
    <w:rsid w:val="00C77CA1"/>
    <w:rsid w:val="00C92969"/>
    <w:rsid w:val="00C92D5D"/>
    <w:rsid w:val="00C965AA"/>
    <w:rsid w:val="00CA0E74"/>
    <w:rsid w:val="00CA4922"/>
    <w:rsid w:val="00CB1DE7"/>
    <w:rsid w:val="00CB3893"/>
    <w:rsid w:val="00CD5B46"/>
    <w:rsid w:val="00CF6A35"/>
    <w:rsid w:val="00D24EF9"/>
    <w:rsid w:val="00D406BB"/>
    <w:rsid w:val="00D42E71"/>
    <w:rsid w:val="00D60300"/>
    <w:rsid w:val="00D67AF4"/>
    <w:rsid w:val="00D96855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62B05"/>
    <w:rsid w:val="00E70C3E"/>
    <w:rsid w:val="00E71177"/>
    <w:rsid w:val="00E82208"/>
    <w:rsid w:val="00E875D2"/>
    <w:rsid w:val="00E8799E"/>
    <w:rsid w:val="00E96709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5700"/>
    <w:rsid w:val="00F518DC"/>
    <w:rsid w:val="00F55992"/>
    <w:rsid w:val="00F71872"/>
    <w:rsid w:val="00FB2D06"/>
    <w:rsid w:val="00FB7091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CA1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C77CA1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C77CA1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C77CA1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C77CA1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C77CA1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C77CA1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C77CA1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C77CA1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C77CA1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C77CA1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C77CA1"/>
  </w:style>
  <w:style w:type="paragraph" w:styleId="Topptekst">
    <w:name w:val="header"/>
    <w:basedOn w:val="Normal"/>
    <w:link w:val="TopptekstTegn"/>
    <w:rsid w:val="00C77CA1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C77CA1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C77CA1"/>
  </w:style>
  <w:style w:type="paragraph" w:customStyle="1" w:styleId="Forsideundertittel">
    <w:name w:val="Forsideundertittel"/>
    <w:basedOn w:val="Normal"/>
    <w:next w:val="Brdtekst"/>
    <w:rsid w:val="00C77CA1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C77CA1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C7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C77CA1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C77CA1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C77CA1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C77CA1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C77CA1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C77CA1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C77CA1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C77CA1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C77CA1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C77CA1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C77CA1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C77CA1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C77CA1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C77CA1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C77CA1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C77CA1"/>
  </w:style>
  <w:style w:type="paragraph" w:customStyle="1" w:styleId="BodyTextTable">
    <w:name w:val="Body Text Table"/>
    <w:basedOn w:val="Brdtekst"/>
    <w:semiHidden/>
    <w:rsid w:val="00C77CA1"/>
  </w:style>
  <w:style w:type="paragraph" w:styleId="Tittel">
    <w:name w:val="Title"/>
    <w:basedOn w:val="HeadingBase"/>
    <w:semiHidden/>
    <w:rsid w:val="00C77CA1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C77CA1"/>
    <w:rPr>
      <w:sz w:val="28"/>
    </w:rPr>
  </w:style>
  <w:style w:type="paragraph" w:customStyle="1" w:styleId="CodeBase">
    <w:name w:val="Code Base"/>
    <w:basedOn w:val="Brdtekst"/>
    <w:semiHidden/>
    <w:rsid w:val="00C77CA1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C77CA1"/>
    <w:pPr>
      <w:spacing w:after="40"/>
      <w:ind w:left="3240"/>
    </w:pPr>
  </w:style>
  <w:style w:type="character" w:customStyle="1" w:styleId="D2HNoGloss">
    <w:name w:val="D2HNoGloss"/>
    <w:semiHidden/>
    <w:rsid w:val="00C77CA1"/>
  </w:style>
  <w:style w:type="paragraph" w:customStyle="1" w:styleId="Figures">
    <w:name w:val="Figures"/>
    <w:basedOn w:val="Brdtekst"/>
    <w:next w:val="Bildetekst"/>
    <w:semiHidden/>
    <w:rsid w:val="00C77CA1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C77CA1"/>
    <w:pPr>
      <w:ind w:left="720"/>
    </w:pPr>
  </w:style>
  <w:style w:type="paragraph" w:customStyle="1" w:styleId="HeaderBase">
    <w:name w:val="Header Base"/>
    <w:basedOn w:val="HeadingBase"/>
    <w:semiHidden/>
    <w:rsid w:val="00C77CA1"/>
  </w:style>
  <w:style w:type="paragraph" w:customStyle="1" w:styleId="footereven">
    <w:name w:val="footer even"/>
    <w:basedOn w:val="Bunntekst"/>
    <w:semiHidden/>
    <w:rsid w:val="00C77CA1"/>
  </w:style>
  <w:style w:type="paragraph" w:customStyle="1" w:styleId="footerodd">
    <w:name w:val="footer odd"/>
    <w:basedOn w:val="Bunntekst"/>
    <w:semiHidden/>
    <w:rsid w:val="00C77CA1"/>
  </w:style>
  <w:style w:type="paragraph" w:customStyle="1" w:styleId="headereven">
    <w:name w:val="header even"/>
    <w:basedOn w:val="Normal"/>
    <w:semiHidden/>
    <w:rsid w:val="00C77CA1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C77CA1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C77CA1"/>
  </w:style>
  <w:style w:type="paragraph" w:styleId="Indeks1">
    <w:name w:val="index 1"/>
    <w:basedOn w:val="IndexBase"/>
    <w:next w:val="Normal"/>
    <w:autoRedefine/>
    <w:semiHidden/>
    <w:rsid w:val="00C77CA1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C77CA1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C77CA1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C77CA1"/>
    <w:pPr>
      <w:keepNext/>
      <w:spacing w:before="302" w:after="122"/>
    </w:pPr>
  </w:style>
  <w:style w:type="paragraph" w:customStyle="1" w:styleId="Jump">
    <w:name w:val="Jump"/>
    <w:basedOn w:val="Brdtekst"/>
    <w:semiHidden/>
    <w:rsid w:val="00C77CA1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C77CA1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C77CA1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C77CA1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C77CA1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C77CA1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C77CA1"/>
    <w:pPr>
      <w:ind w:left="720"/>
    </w:pPr>
  </w:style>
  <w:style w:type="paragraph" w:customStyle="1" w:styleId="Note">
    <w:name w:val="Note"/>
    <w:basedOn w:val="Brdtekst"/>
    <w:semiHidden/>
    <w:rsid w:val="00C77CA1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C77CA1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C77CA1"/>
    <w:pPr>
      <w:spacing w:before="115"/>
    </w:pPr>
  </w:style>
  <w:style w:type="paragraph" w:customStyle="1" w:styleId="SuperTitle">
    <w:name w:val="SuperTitle"/>
    <w:basedOn w:val="Tittel"/>
    <w:semiHidden/>
    <w:rsid w:val="00C77CA1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C77CA1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C77CA1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C77CA1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C77CA1"/>
  </w:style>
  <w:style w:type="paragraph" w:customStyle="1" w:styleId="TOCTitle">
    <w:name w:val="TOCTitle"/>
    <w:basedOn w:val="HeadingBase"/>
    <w:semiHidden/>
    <w:rsid w:val="00C77CA1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C77CA1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C77CA1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C77CA1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C77CA1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C77CA1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C77CA1"/>
    <w:pPr>
      <w:ind w:left="3960"/>
    </w:pPr>
  </w:style>
  <w:style w:type="paragraph" w:customStyle="1" w:styleId="C1HContinue2">
    <w:name w:val="C1H Continue 2"/>
    <w:basedOn w:val="Brdtekst"/>
    <w:semiHidden/>
    <w:rsid w:val="00C77CA1"/>
    <w:pPr>
      <w:ind w:left="4320"/>
    </w:pPr>
  </w:style>
  <w:style w:type="character" w:customStyle="1" w:styleId="C1HJump">
    <w:name w:val="C1H Jump"/>
    <w:rsid w:val="00C77CA1"/>
    <w:rPr>
      <w:color w:val="008000"/>
    </w:rPr>
  </w:style>
  <w:style w:type="character" w:customStyle="1" w:styleId="C1HPopup">
    <w:name w:val="C1H Popup"/>
    <w:semiHidden/>
    <w:rsid w:val="00C77CA1"/>
    <w:rPr>
      <w:color w:val="008000"/>
    </w:rPr>
  </w:style>
  <w:style w:type="character" w:customStyle="1" w:styleId="C1HIndex">
    <w:name w:val="C1H Index"/>
    <w:semiHidden/>
    <w:rsid w:val="00C77CA1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C77CA1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C77CA1"/>
    <w:pPr>
      <w:outlineLvl w:val="9"/>
    </w:pPr>
  </w:style>
  <w:style w:type="character" w:customStyle="1" w:styleId="DIPSLaglink">
    <w:name w:val="DIPS Lag link"/>
    <w:semiHidden/>
    <w:rsid w:val="00C77CA1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C77CA1"/>
    <w:rPr>
      <w:i/>
    </w:rPr>
  </w:style>
  <w:style w:type="paragraph" w:customStyle="1" w:styleId="DIPSBildetekst">
    <w:name w:val="DIPS Bildetekst"/>
    <w:basedOn w:val="Bildetekst"/>
    <w:next w:val="Brdtekst"/>
    <w:rsid w:val="00C77CA1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C77CA1"/>
    <w:rPr>
      <w:b/>
      <w:color w:val="0000FF"/>
      <w:lang w:val="nb-NO"/>
    </w:rPr>
  </w:style>
  <w:style w:type="character" w:customStyle="1" w:styleId="DIPSMenyvalg">
    <w:name w:val="DIPS Menyvalg"/>
    <w:rsid w:val="00C77CA1"/>
    <w:rPr>
      <w:color w:val="0000FF"/>
      <w:lang w:val="nb-NO"/>
    </w:rPr>
  </w:style>
  <w:style w:type="character" w:customStyle="1" w:styleId="BrdtekstFet">
    <w:name w:val="Brødtekst Fet"/>
    <w:semiHidden/>
    <w:rsid w:val="00C77CA1"/>
    <w:rPr>
      <w:b/>
      <w:lang w:val="nb-NO"/>
    </w:rPr>
  </w:style>
  <w:style w:type="character" w:customStyle="1" w:styleId="BrdtekstKursiv">
    <w:name w:val="Brødtekst Kursiv"/>
    <w:semiHidden/>
    <w:rsid w:val="00C77CA1"/>
    <w:rPr>
      <w:i/>
      <w:lang w:val="nb-NO"/>
    </w:rPr>
  </w:style>
  <w:style w:type="character" w:customStyle="1" w:styleId="BrdtekstUnderstrek">
    <w:name w:val="Brødtekst Understrek"/>
    <w:semiHidden/>
    <w:rsid w:val="00C77CA1"/>
    <w:rPr>
      <w:u w:val="single"/>
    </w:rPr>
  </w:style>
  <w:style w:type="character" w:customStyle="1" w:styleId="DIPSKolonnefelt">
    <w:name w:val="DIPS Kolonnefelt"/>
    <w:rsid w:val="00C77CA1"/>
    <w:rPr>
      <w:color w:val="800000"/>
    </w:rPr>
  </w:style>
  <w:style w:type="paragraph" w:customStyle="1" w:styleId="DIPSGruppetittel">
    <w:name w:val="DIPS Gruppetittel"/>
    <w:basedOn w:val="Brdtekst"/>
    <w:next w:val="Brdtekst"/>
    <w:rsid w:val="00C77CA1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C77CA1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C77CA1"/>
    <w:pPr>
      <w:ind w:left="400"/>
    </w:pPr>
  </w:style>
  <w:style w:type="paragraph" w:styleId="INNH5">
    <w:name w:val="toc 5"/>
    <w:basedOn w:val="Normal"/>
    <w:next w:val="Normal"/>
    <w:autoRedefine/>
    <w:semiHidden/>
    <w:rsid w:val="00C77CA1"/>
    <w:pPr>
      <w:ind w:left="600"/>
    </w:pPr>
  </w:style>
  <w:style w:type="paragraph" w:styleId="INNH6">
    <w:name w:val="toc 6"/>
    <w:basedOn w:val="Normal"/>
    <w:next w:val="Normal"/>
    <w:autoRedefine/>
    <w:semiHidden/>
    <w:rsid w:val="00C77CA1"/>
    <w:pPr>
      <w:ind w:left="800"/>
    </w:pPr>
  </w:style>
  <w:style w:type="paragraph" w:styleId="INNH7">
    <w:name w:val="toc 7"/>
    <w:basedOn w:val="Normal"/>
    <w:next w:val="Normal"/>
    <w:autoRedefine/>
    <w:semiHidden/>
    <w:rsid w:val="00C77CA1"/>
    <w:pPr>
      <w:ind w:left="1000"/>
    </w:pPr>
  </w:style>
  <w:style w:type="paragraph" w:styleId="INNH8">
    <w:name w:val="toc 8"/>
    <w:basedOn w:val="Normal"/>
    <w:next w:val="Normal"/>
    <w:autoRedefine/>
    <w:semiHidden/>
    <w:rsid w:val="00C77CA1"/>
    <w:pPr>
      <w:ind w:left="1200"/>
    </w:pPr>
  </w:style>
  <w:style w:type="paragraph" w:styleId="INNH9">
    <w:name w:val="toc 9"/>
    <w:basedOn w:val="Normal"/>
    <w:next w:val="Normal"/>
    <w:autoRedefine/>
    <w:semiHidden/>
    <w:rsid w:val="00C77CA1"/>
    <w:pPr>
      <w:ind w:left="1400"/>
    </w:pPr>
  </w:style>
  <w:style w:type="paragraph" w:customStyle="1" w:styleId="DIPSTabelltekst">
    <w:name w:val="DIPS Tabelltekst"/>
    <w:basedOn w:val="Brdtekst"/>
    <w:qFormat/>
    <w:rsid w:val="00C77CA1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C77CA1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C77CA1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C77CA1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C77CA1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C77CA1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C77CA1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C77CA1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C77CA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C77CA1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C77CA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C77CA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C77CA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C77CA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C77CA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C77CA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C77CA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C77CA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C77CA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E3851-082B-424A-9257-00650B8AFB68}">
  <ds:schemaRefs>
    <ds:schemaRef ds:uri="http://schemas.openxmlformats.org/package/2006/metadata/core-properties"/>
    <ds:schemaRef ds:uri="http://schemas.microsoft.com/office/2006/documentManagement/types"/>
    <ds:schemaRef ds:uri="e443ebec-8d11-4809-a21b-bc4fba23c825"/>
    <ds:schemaRef ds:uri="http://purl.org/dc/elements/1.1/"/>
    <ds:schemaRef ds:uri="http://schemas.microsoft.com/office/2006/metadata/properties"/>
    <ds:schemaRef ds:uri="http://www.w3.org/XML/1998/namespace"/>
    <ds:schemaRef ds:uri="http://schemas.microsoft.com/sharepoint/v3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992758-4AD2-4C07-B7C8-A7C989A83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0</TotalTime>
  <Pages>3</Pages>
  <Words>525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3</cp:revision>
  <cp:lastPrinted>2006-02-27T08:01:00Z</cp:lastPrinted>
  <dcterms:created xsi:type="dcterms:W3CDTF">2015-12-14T12:51:00Z</dcterms:created>
  <dcterms:modified xsi:type="dcterms:W3CDTF">2015-12-14T12:51:00Z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